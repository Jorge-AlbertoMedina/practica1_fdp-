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282502" w14:paraId="77D87C99"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7F775B" w14:textId="77777777" w:rsidR="00282502" w:rsidRDefault="006763E7">
            <w:pPr>
              <w:ind w:left="38"/>
              <w:jc w:val="center"/>
            </w:pPr>
            <w:r>
              <w:rPr>
                <w:rStyle w:val="Fuentedeprrafopredeter1"/>
                <w:rFonts w:ascii="Calibri" w:eastAsia="Calibri" w:hAnsi="Calibri"/>
                <w:noProof/>
                <w:sz w:val="12"/>
                <w:szCs w:val="12"/>
              </w:rPr>
              <w:drawing>
                <wp:anchor distT="0" distB="0" distL="114300" distR="114300" simplePos="0" relativeHeight="251657216" behindDoc="1" locked="0" layoutInCell="1" allowOverlap="1" wp14:anchorId="089191F1" wp14:editId="53988E6F">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2512A6AB" w14:textId="77777777" w:rsidR="00282502" w:rsidRDefault="00282502">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90A1F8" w14:textId="77777777" w:rsidR="00282502" w:rsidRDefault="00282502">
            <w:pPr>
              <w:jc w:val="center"/>
              <w:rPr>
                <w:rFonts w:ascii="Calibri Light" w:eastAsia="Times New Roman" w:hAnsi="Calibri Light"/>
                <w:sz w:val="32"/>
                <w:szCs w:val="44"/>
                <w:lang w:val="es-MX" w:eastAsia="en-US"/>
              </w:rPr>
            </w:pPr>
          </w:p>
          <w:p w14:paraId="62A29B9B" w14:textId="77777777" w:rsidR="00282502" w:rsidRDefault="006763E7">
            <w:pPr>
              <w:jc w:val="center"/>
              <w:rPr>
                <w:rFonts w:ascii="Arial" w:eastAsia="Times New Roman" w:hAnsi="Arial" w:cs="Arial"/>
                <w:b/>
                <w:sz w:val="32"/>
                <w:szCs w:val="32"/>
                <w:lang w:val="es-MX" w:eastAsia="en-US"/>
              </w:rPr>
            </w:pPr>
            <w:r>
              <w:rPr>
                <w:rFonts w:ascii="Arial" w:eastAsia="Times New Roman" w:hAnsi="Arial" w:cs="Arial"/>
                <w:b/>
                <w:sz w:val="32"/>
                <w:szCs w:val="32"/>
                <w:lang w:val="es-MX" w:eastAsia="en-US"/>
              </w:rPr>
              <w:t>Carátula para entrega de prácticas</w:t>
            </w:r>
          </w:p>
          <w:p w14:paraId="13387476" w14:textId="77777777" w:rsidR="00282502" w:rsidRDefault="00282502">
            <w:pPr>
              <w:jc w:val="center"/>
              <w:rPr>
                <w:rFonts w:ascii="Calibri" w:eastAsia="Calibri" w:hAnsi="Calibri"/>
                <w:sz w:val="22"/>
                <w:szCs w:val="22"/>
                <w:lang w:val="es-MX" w:eastAsia="en-US"/>
              </w:rPr>
            </w:pPr>
          </w:p>
        </w:tc>
      </w:tr>
      <w:tr w:rsidR="00282502" w14:paraId="384E12C3"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47310074" w14:textId="77777777" w:rsidR="00282502" w:rsidRDefault="00282502">
            <w:pPr>
              <w:ind w:left="38"/>
              <w:jc w:val="center"/>
              <w:rPr>
                <w:rFonts w:ascii="Arial" w:eastAsia="Calibri" w:hAnsi="Arial"/>
                <w:sz w:val="20"/>
                <w:szCs w:val="20"/>
                <w:lang w:val="es-MX" w:eastAsia="en-US"/>
              </w:rPr>
            </w:pPr>
          </w:p>
          <w:p w14:paraId="3DEB3A2F" w14:textId="77777777" w:rsidR="00282502" w:rsidRDefault="006763E7">
            <w:pPr>
              <w:ind w:left="38"/>
              <w:jc w:val="center"/>
              <w:rPr>
                <w:rFonts w:ascii="Arial" w:eastAsia="Calibri" w:hAnsi="Arial"/>
                <w:lang w:val="es-MX" w:eastAsia="en-US"/>
              </w:rPr>
            </w:pPr>
            <w:r>
              <w:rPr>
                <w:rFonts w:ascii="Arial" w:eastAsia="Calibri" w:hAnsi="Arial"/>
                <w:lang w:val="es-MX" w:eastAsia="en-US"/>
              </w:rPr>
              <w:t>Facultad de Ingeniería</w:t>
            </w:r>
          </w:p>
          <w:p w14:paraId="0423E0F7" w14:textId="77777777" w:rsidR="00282502" w:rsidRDefault="00282502">
            <w:pPr>
              <w:ind w:left="38"/>
              <w:jc w:val="center"/>
              <w:rPr>
                <w:rFonts w:ascii="Calibri" w:eastAsia="Calibri" w:hAnsi="Calibri"/>
                <w:sz w:val="20"/>
                <w:szCs w:val="20"/>
                <w:lang w:val="es-MX" w:eastAsia="en-US"/>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A0692" w14:textId="77777777" w:rsidR="00282502" w:rsidRDefault="00282502">
            <w:pPr>
              <w:ind w:left="38"/>
              <w:jc w:val="center"/>
              <w:rPr>
                <w:rFonts w:ascii="Calibri" w:eastAsia="Calibri" w:hAnsi="Calibri"/>
                <w:sz w:val="20"/>
                <w:szCs w:val="20"/>
                <w:lang w:val="es-MX" w:eastAsia="en-US"/>
              </w:rPr>
            </w:pPr>
          </w:p>
          <w:p w14:paraId="375AFAA3" w14:textId="77777777" w:rsidR="00282502" w:rsidRDefault="006763E7">
            <w:pPr>
              <w:ind w:left="38"/>
              <w:jc w:val="center"/>
              <w:rPr>
                <w:rFonts w:ascii="Arial" w:eastAsia="Calibri" w:hAnsi="Arial"/>
                <w:lang w:val="es-MX" w:eastAsia="en-US"/>
              </w:rPr>
            </w:pPr>
            <w:r>
              <w:rPr>
                <w:rFonts w:ascii="Arial" w:eastAsia="Calibri" w:hAnsi="Arial"/>
                <w:lang w:val="es-MX" w:eastAsia="en-US"/>
              </w:rPr>
              <w:t>Laboratorio de docencia</w:t>
            </w:r>
          </w:p>
        </w:tc>
      </w:tr>
    </w:tbl>
    <w:p w14:paraId="26328AA0" w14:textId="77777777" w:rsidR="00282502" w:rsidRDefault="00282502">
      <w:pPr>
        <w:pStyle w:val="Standard"/>
      </w:pPr>
    </w:p>
    <w:p w14:paraId="7BFCD00C" w14:textId="77777777" w:rsidR="00282502" w:rsidRDefault="00282502">
      <w:pPr>
        <w:pStyle w:val="Standard"/>
      </w:pPr>
    </w:p>
    <w:p w14:paraId="2CC657D8" w14:textId="77777777" w:rsidR="00282502" w:rsidRDefault="006763E7">
      <w:pPr>
        <w:pStyle w:val="Standard"/>
        <w:jc w:val="center"/>
      </w:pPr>
      <w:r>
        <w:rPr>
          <w:rStyle w:val="Fuentedeprrafopredeter1"/>
          <w:sz w:val="72"/>
          <w:szCs w:val="72"/>
          <w:lang w:val="es-MX"/>
        </w:rPr>
        <w:t>Laboratorios</w:t>
      </w:r>
      <w:r>
        <w:rPr>
          <w:rStyle w:val="Fuentedeprrafopredeter1"/>
          <w:sz w:val="72"/>
          <w:szCs w:val="72"/>
        </w:rPr>
        <w:t xml:space="preserve"> de </w:t>
      </w:r>
      <w:r>
        <w:rPr>
          <w:rStyle w:val="Fuentedeprrafopredeter1"/>
          <w:sz w:val="72"/>
          <w:szCs w:val="72"/>
          <w:lang w:val="es-MX"/>
        </w:rPr>
        <w:t>computación</w:t>
      </w:r>
    </w:p>
    <w:p w14:paraId="5024BA22" w14:textId="77777777" w:rsidR="00282502" w:rsidRDefault="006763E7">
      <w:pPr>
        <w:pStyle w:val="Standard"/>
        <w:jc w:val="center"/>
        <w:rPr>
          <w:sz w:val="72"/>
          <w:szCs w:val="72"/>
          <w:lang w:val="es-MX"/>
        </w:rPr>
      </w:pPr>
      <w:r>
        <w:rPr>
          <w:sz w:val="72"/>
          <w:szCs w:val="72"/>
          <w:lang w:val="es-MX"/>
        </w:rPr>
        <w:t>salas A y B</w:t>
      </w:r>
    </w:p>
    <w:p w14:paraId="2C057AD3" w14:textId="77777777" w:rsidR="00282502" w:rsidRDefault="006763E7">
      <w:pPr>
        <w:pStyle w:val="Standard"/>
        <w:jc w:val="center"/>
      </w:pPr>
      <w:r>
        <w:rPr>
          <w:rStyle w:val="Fuentedeprrafopredeter1"/>
          <w:noProof/>
          <w:lang w:val="es-ES_tradnl" w:eastAsia="es-ES_tradnl" w:bidi="ar-SA"/>
        </w:rPr>
        <mc:AlternateContent>
          <mc:Choice Requires="wps">
            <w:drawing>
              <wp:anchor distT="0" distB="0" distL="114300" distR="114300" simplePos="0" relativeHeight="251658240" behindDoc="0" locked="0" layoutInCell="1" allowOverlap="1" wp14:anchorId="1E9D27E5" wp14:editId="0E10416E">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FF3EDB6"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544"/>
        <w:gridCol w:w="6910"/>
      </w:tblGrid>
      <w:tr w:rsidR="00282502" w14:paraId="431BC894" w14:textId="77777777" w:rsidTr="00BD6453">
        <w:trPr>
          <w:trHeight w:hRule="exact" w:val="797"/>
        </w:trPr>
        <w:tc>
          <w:tcPr>
            <w:tcW w:w="3544" w:type="dxa"/>
            <w:shd w:val="clear" w:color="auto" w:fill="auto"/>
            <w:tcMar>
              <w:top w:w="55" w:type="dxa"/>
              <w:left w:w="55" w:type="dxa"/>
              <w:bottom w:w="55" w:type="dxa"/>
              <w:right w:w="55" w:type="dxa"/>
            </w:tcMar>
          </w:tcPr>
          <w:p w14:paraId="6945CDA3" w14:textId="77777777" w:rsidR="00282502" w:rsidRDefault="00282502">
            <w:pPr>
              <w:pStyle w:val="Standard"/>
              <w:ind w:left="629"/>
              <w:jc w:val="right"/>
              <w:rPr>
                <w:rFonts w:ascii="Cambria" w:hAnsi="Cambria"/>
                <w:i/>
                <w:color w:val="000000"/>
                <w:sz w:val="30"/>
              </w:rPr>
            </w:pPr>
          </w:p>
          <w:p w14:paraId="35EED004" w14:textId="77777777" w:rsidR="00282502" w:rsidRDefault="006763E7">
            <w:pPr>
              <w:pStyle w:val="Standard"/>
              <w:ind w:left="629"/>
              <w:jc w:val="right"/>
              <w:rPr>
                <w:rFonts w:ascii="Cambria" w:hAnsi="Cambria"/>
                <w:i/>
                <w:color w:val="000000"/>
                <w:sz w:val="30"/>
              </w:rPr>
            </w:pPr>
            <w:r>
              <w:rPr>
                <w:rFonts w:ascii="Cambria" w:hAnsi="Cambria"/>
                <w:i/>
                <w:color w:val="000000"/>
                <w:sz w:val="30"/>
              </w:rPr>
              <w:t>Profesor:</w:t>
            </w:r>
          </w:p>
        </w:tc>
        <w:tc>
          <w:tcPr>
            <w:tcW w:w="6910" w:type="dxa"/>
            <w:tcBorders>
              <w:bottom w:val="single" w:sz="2" w:space="0" w:color="000000"/>
            </w:tcBorders>
            <w:shd w:val="clear" w:color="auto" w:fill="auto"/>
            <w:tcMar>
              <w:top w:w="55" w:type="dxa"/>
              <w:left w:w="55" w:type="dxa"/>
              <w:bottom w:w="55" w:type="dxa"/>
              <w:right w:w="55" w:type="dxa"/>
            </w:tcMar>
          </w:tcPr>
          <w:p w14:paraId="25AEEF37" w14:textId="1EF0BCDE" w:rsidR="00BD6453" w:rsidRDefault="00BD6453">
            <w:pPr>
              <w:pStyle w:val="TableContents"/>
              <w:ind w:left="629"/>
            </w:pPr>
          </w:p>
          <w:p w14:paraId="148A646C" w14:textId="2142F1AF" w:rsidR="00282502" w:rsidRPr="00BD6453" w:rsidRDefault="00BD6453" w:rsidP="00BD6453">
            <w:r>
              <w:t xml:space="preserve">Karina García Morales </w:t>
            </w:r>
          </w:p>
        </w:tc>
      </w:tr>
      <w:tr w:rsidR="00282502" w14:paraId="43B90A83" w14:textId="77777777" w:rsidTr="00BD6453">
        <w:trPr>
          <w:trHeight w:hRule="exact" w:val="862"/>
        </w:trPr>
        <w:tc>
          <w:tcPr>
            <w:tcW w:w="3544" w:type="dxa"/>
            <w:shd w:val="clear" w:color="auto" w:fill="auto"/>
            <w:tcMar>
              <w:top w:w="55" w:type="dxa"/>
              <w:left w:w="55" w:type="dxa"/>
              <w:bottom w:w="55" w:type="dxa"/>
              <w:right w:w="55" w:type="dxa"/>
            </w:tcMar>
          </w:tcPr>
          <w:p w14:paraId="1BEAA711" w14:textId="77777777" w:rsidR="00282502" w:rsidRDefault="00282502">
            <w:pPr>
              <w:pStyle w:val="Standard"/>
              <w:ind w:left="629"/>
              <w:jc w:val="right"/>
              <w:rPr>
                <w:rFonts w:ascii="Cambria" w:hAnsi="Cambria"/>
                <w:i/>
                <w:color w:val="000000"/>
                <w:sz w:val="30"/>
              </w:rPr>
            </w:pPr>
          </w:p>
          <w:p w14:paraId="1417EDBA" w14:textId="77777777" w:rsidR="00282502" w:rsidRDefault="006763E7">
            <w:pPr>
              <w:pStyle w:val="Standard"/>
              <w:ind w:left="629"/>
              <w:jc w:val="right"/>
              <w:rPr>
                <w:rFonts w:ascii="Cambria" w:hAnsi="Cambria"/>
                <w:i/>
                <w:color w:val="000000"/>
                <w:sz w:val="30"/>
              </w:rPr>
            </w:pPr>
            <w:r>
              <w:rPr>
                <w:rFonts w:ascii="Cambria" w:hAnsi="Cambria"/>
                <w:i/>
                <w:color w:val="000000"/>
                <w:sz w:val="30"/>
              </w:rPr>
              <w:t>Asignatura:</w:t>
            </w:r>
          </w:p>
        </w:tc>
        <w:tc>
          <w:tcPr>
            <w:tcW w:w="6910" w:type="dxa"/>
            <w:tcBorders>
              <w:bottom w:val="single" w:sz="2" w:space="0" w:color="000000"/>
            </w:tcBorders>
            <w:shd w:val="clear" w:color="auto" w:fill="auto"/>
            <w:tcMar>
              <w:top w:w="55" w:type="dxa"/>
              <w:left w:w="55" w:type="dxa"/>
              <w:bottom w:w="55" w:type="dxa"/>
              <w:right w:w="55" w:type="dxa"/>
            </w:tcMar>
          </w:tcPr>
          <w:p w14:paraId="7507B509" w14:textId="1A449D7D" w:rsidR="00BD6453" w:rsidRDefault="00BD6453">
            <w:pPr>
              <w:pStyle w:val="TableContents"/>
              <w:ind w:left="629"/>
            </w:pPr>
          </w:p>
          <w:p w14:paraId="555A8D04" w14:textId="44C44437" w:rsidR="00282502" w:rsidRPr="00BD6453" w:rsidRDefault="00BD6453" w:rsidP="00BD6453">
            <w:r>
              <w:t xml:space="preserve">Fundamentos de programación </w:t>
            </w:r>
          </w:p>
        </w:tc>
      </w:tr>
      <w:tr w:rsidR="00282502" w14:paraId="4A7F094B" w14:textId="77777777" w:rsidTr="00BD6453">
        <w:trPr>
          <w:trHeight w:hRule="exact" w:val="792"/>
        </w:trPr>
        <w:tc>
          <w:tcPr>
            <w:tcW w:w="3544" w:type="dxa"/>
            <w:shd w:val="clear" w:color="auto" w:fill="auto"/>
            <w:tcMar>
              <w:top w:w="55" w:type="dxa"/>
              <w:left w:w="55" w:type="dxa"/>
              <w:bottom w:w="55" w:type="dxa"/>
              <w:right w:w="55" w:type="dxa"/>
            </w:tcMar>
          </w:tcPr>
          <w:p w14:paraId="2CD52154" w14:textId="77777777" w:rsidR="00282502" w:rsidRDefault="00282502">
            <w:pPr>
              <w:pStyle w:val="Standard"/>
              <w:ind w:left="629"/>
              <w:jc w:val="right"/>
              <w:rPr>
                <w:rFonts w:ascii="Cambria" w:hAnsi="Cambria"/>
                <w:i/>
                <w:color w:val="000000"/>
                <w:sz w:val="30"/>
              </w:rPr>
            </w:pPr>
          </w:p>
          <w:p w14:paraId="076C4FE9" w14:textId="77777777" w:rsidR="00282502" w:rsidRDefault="006763E7">
            <w:pPr>
              <w:pStyle w:val="Standard"/>
              <w:ind w:left="629"/>
              <w:jc w:val="right"/>
              <w:rPr>
                <w:rFonts w:ascii="Cambria" w:hAnsi="Cambria"/>
                <w:i/>
                <w:color w:val="000000"/>
                <w:sz w:val="30"/>
              </w:rPr>
            </w:pPr>
            <w:r>
              <w:rPr>
                <w:rFonts w:ascii="Cambria" w:hAnsi="Cambria"/>
                <w:i/>
                <w:color w:val="000000"/>
                <w:sz w:val="30"/>
              </w:rPr>
              <w:t>Grupo:</w:t>
            </w:r>
          </w:p>
        </w:tc>
        <w:tc>
          <w:tcPr>
            <w:tcW w:w="6910" w:type="dxa"/>
            <w:tcBorders>
              <w:bottom w:val="single" w:sz="2" w:space="0" w:color="000000"/>
            </w:tcBorders>
            <w:shd w:val="clear" w:color="auto" w:fill="auto"/>
            <w:tcMar>
              <w:top w:w="55" w:type="dxa"/>
              <w:left w:w="55" w:type="dxa"/>
              <w:bottom w:w="55" w:type="dxa"/>
              <w:right w:w="55" w:type="dxa"/>
            </w:tcMar>
          </w:tcPr>
          <w:p w14:paraId="6142608E" w14:textId="7F9983E8" w:rsidR="00BD6453" w:rsidRDefault="00BD6453">
            <w:pPr>
              <w:pStyle w:val="TableContents"/>
              <w:ind w:left="629"/>
            </w:pPr>
          </w:p>
          <w:p w14:paraId="3F666A65" w14:textId="570C7C22" w:rsidR="00282502" w:rsidRPr="00BD6453" w:rsidRDefault="00BD6453" w:rsidP="00BD6453">
            <w:r>
              <w:t>20</w:t>
            </w:r>
          </w:p>
        </w:tc>
      </w:tr>
      <w:tr w:rsidR="00282502" w14:paraId="5FAFA96E" w14:textId="77777777" w:rsidTr="00BD6453">
        <w:trPr>
          <w:trHeight w:hRule="exact" w:val="797"/>
        </w:trPr>
        <w:tc>
          <w:tcPr>
            <w:tcW w:w="3544" w:type="dxa"/>
            <w:shd w:val="clear" w:color="auto" w:fill="auto"/>
            <w:tcMar>
              <w:top w:w="55" w:type="dxa"/>
              <w:left w:w="55" w:type="dxa"/>
              <w:bottom w:w="55" w:type="dxa"/>
              <w:right w:w="55" w:type="dxa"/>
            </w:tcMar>
          </w:tcPr>
          <w:p w14:paraId="069456B2" w14:textId="77777777" w:rsidR="00282502" w:rsidRDefault="00282502">
            <w:pPr>
              <w:pStyle w:val="Standard"/>
              <w:ind w:left="629"/>
              <w:jc w:val="right"/>
              <w:rPr>
                <w:rFonts w:ascii="Cambria" w:hAnsi="Cambria"/>
                <w:i/>
                <w:color w:val="000000"/>
                <w:sz w:val="30"/>
              </w:rPr>
            </w:pPr>
          </w:p>
          <w:p w14:paraId="03CE92FB" w14:textId="77777777" w:rsidR="00282502" w:rsidRDefault="006763E7">
            <w:pPr>
              <w:pStyle w:val="Standard"/>
              <w:ind w:left="629"/>
              <w:jc w:val="right"/>
              <w:rPr>
                <w:rFonts w:ascii="Cambria" w:hAnsi="Cambria"/>
                <w:i/>
                <w:color w:val="000000"/>
                <w:sz w:val="30"/>
              </w:rPr>
            </w:pPr>
            <w:r>
              <w:rPr>
                <w:rFonts w:ascii="Cambria" w:hAnsi="Cambria"/>
                <w:i/>
                <w:color w:val="000000"/>
                <w:sz w:val="30"/>
              </w:rPr>
              <w:t>No de Práctica(s):</w:t>
            </w:r>
          </w:p>
        </w:tc>
        <w:tc>
          <w:tcPr>
            <w:tcW w:w="6910" w:type="dxa"/>
            <w:tcBorders>
              <w:bottom w:val="single" w:sz="2" w:space="0" w:color="000000"/>
            </w:tcBorders>
            <w:shd w:val="clear" w:color="auto" w:fill="auto"/>
            <w:tcMar>
              <w:top w:w="55" w:type="dxa"/>
              <w:left w:w="55" w:type="dxa"/>
              <w:bottom w:w="55" w:type="dxa"/>
              <w:right w:w="55" w:type="dxa"/>
            </w:tcMar>
          </w:tcPr>
          <w:p w14:paraId="26E95005" w14:textId="1502FD38" w:rsidR="00BD6453" w:rsidRDefault="00BD6453">
            <w:pPr>
              <w:pStyle w:val="TableContents"/>
              <w:ind w:left="629"/>
            </w:pPr>
          </w:p>
          <w:p w14:paraId="2EB91128" w14:textId="0CD3EDC5" w:rsidR="00282502" w:rsidRPr="00BD6453" w:rsidRDefault="00BD6453" w:rsidP="00BD6453">
            <w:r>
              <w:t>01</w:t>
            </w:r>
          </w:p>
        </w:tc>
      </w:tr>
      <w:tr w:rsidR="00282502" w14:paraId="2123A27E" w14:textId="77777777" w:rsidTr="00BD6453">
        <w:trPr>
          <w:trHeight w:hRule="exact" w:val="792"/>
        </w:trPr>
        <w:tc>
          <w:tcPr>
            <w:tcW w:w="3544" w:type="dxa"/>
            <w:shd w:val="clear" w:color="auto" w:fill="auto"/>
            <w:tcMar>
              <w:top w:w="55" w:type="dxa"/>
              <w:left w:w="55" w:type="dxa"/>
              <w:bottom w:w="55" w:type="dxa"/>
              <w:right w:w="55" w:type="dxa"/>
            </w:tcMar>
          </w:tcPr>
          <w:p w14:paraId="7103C417" w14:textId="77777777" w:rsidR="00282502" w:rsidRDefault="00282502">
            <w:pPr>
              <w:pStyle w:val="Standard"/>
              <w:ind w:left="629"/>
              <w:jc w:val="right"/>
              <w:rPr>
                <w:rFonts w:ascii="Cambria" w:hAnsi="Cambria"/>
                <w:i/>
                <w:color w:val="000000"/>
                <w:sz w:val="30"/>
              </w:rPr>
            </w:pPr>
          </w:p>
          <w:p w14:paraId="38868C1C" w14:textId="77777777" w:rsidR="00282502" w:rsidRDefault="006763E7">
            <w:pPr>
              <w:pStyle w:val="Standard"/>
              <w:ind w:left="629"/>
              <w:jc w:val="right"/>
              <w:rPr>
                <w:rFonts w:ascii="Cambria" w:hAnsi="Cambria"/>
                <w:i/>
                <w:color w:val="000000"/>
                <w:sz w:val="30"/>
              </w:rPr>
            </w:pPr>
            <w:r>
              <w:rPr>
                <w:rFonts w:ascii="Cambria" w:hAnsi="Cambria"/>
                <w:i/>
                <w:color w:val="000000"/>
                <w:sz w:val="30"/>
              </w:rPr>
              <w:t>Integrante(s):</w:t>
            </w:r>
          </w:p>
        </w:tc>
        <w:tc>
          <w:tcPr>
            <w:tcW w:w="6910" w:type="dxa"/>
            <w:tcBorders>
              <w:bottom w:val="single" w:sz="2" w:space="0" w:color="000000"/>
            </w:tcBorders>
            <w:shd w:val="clear" w:color="auto" w:fill="auto"/>
            <w:tcMar>
              <w:top w:w="55" w:type="dxa"/>
              <w:left w:w="55" w:type="dxa"/>
              <w:bottom w:w="55" w:type="dxa"/>
              <w:right w:w="55" w:type="dxa"/>
            </w:tcMar>
          </w:tcPr>
          <w:p w14:paraId="1CB9DB6D" w14:textId="395567EC" w:rsidR="00BD6453" w:rsidRDefault="00BD6453">
            <w:pPr>
              <w:pStyle w:val="TableContents"/>
              <w:ind w:left="629"/>
            </w:pPr>
          </w:p>
          <w:p w14:paraId="1C809BE8" w14:textId="21545E6D" w:rsidR="00282502" w:rsidRPr="00BD6453" w:rsidRDefault="00BD6453" w:rsidP="00BD6453">
            <w:r>
              <w:t xml:space="preserve">Medina farfán </w:t>
            </w:r>
          </w:p>
        </w:tc>
      </w:tr>
      <w:tr w:rsidR="00282502" w14:paraId="50C69828" w14:textId="77777777" w:rsidTr="00BD6453">
        <w:trPr>
          <w:trHeight w:hRule="exact" w:val="783"/>
        </w:trPr>
        <w:tc>
          <w:tcPr>
            <w:tcW w:w="3544" w:type="dxa"/>
            <w:shd w:val="clear" w:color="auto" w:fill="auto"/>
            <w:tcMar>
              <w:top w:w="55" w:type="dxa"/>
              <w:left w:w="55" w:type="dxa"/>
              <w:bottom w:w="55" w:type="dxa"/>
              <w:right w:w="55" w:type="dxa"/>
            </w:tcMar>
          </w:tcPr>
          <w:p w14:paraId="6F1D7098" w14:textId="77777777" w:rsidR="00282502" w:rsidRDefault="006763E7">
            <w:pPr>
              <w:pStyle w:val="Cambria"/>
              <w:ind w:left="629"/>
              <w:jc w:val="right"/>
              <w:rPr>
                <w:rFonts w:ascii="Cambria" w:hAnsi="Cambria"/>
                <w:i/>
                <w:color w:val="000000"/>
                <w:sz w:val="30"/>
              </w:rPr>
            </w:pPr>
            <w:r>
              <w:rPr>
                <w:rFonts w:ascii="Cambria" w:hAnsi="Cambria"/>
                <w:i/>
                <w:color w:val="000000"/>
                <w:sz w:val="30"/>
              </w:rPr>
              <w:t>No. de Equipo de cómputo empleado:</w:t>
            </w:r>
          </w:p>
        </w:tc>
        <w:tc>
          <w:tcPr>
            <w:tcW w:w="6910" w:type="dxa"/>
            <w:tcBorders>
              <w:bottom w:val="single" w:sz="2" w:space="0" w:color="000000"/>
            </w:tcBorders>
            <w:shd w:val="clear" w:color="auto" w:fill="auto"/>
            <w:tcMar>
              <w:top w:w="55" w:type="dxa"/>
              <w:left w:w="55" w:type="dxa"/>
              <w:bottom w:w="55" w:type="dxa"/>
              <w:right w:w="55" w:type="dxa"/>
            </w:tcMar>
          </w:tcPr>
          <w:p w14:paraId="57757998" w14:textId="3CB74DDF" w:rsidR="00BD6453" w:rsidRDefault="00BD6453">
            <w:pPr>
              <w:pStyle w:val="TableContents"/>
              <w:ind w:left="629"/>
            </w:pPr>
          </w:p>
          <w:p w14:paraId="5F333F6C" w14:textId="4C150327" w:rsidR="00282502" w:rsidRPr="00BD6453" w:rsidRDefault="00BD6453" w:rsidP="00BD6453">
            <w:r>
              <w:t>N/A</w:t>
            </w:r>
          </w:p>
        </w:tc>
      </w:tr>
      <w:tr w:rsidR="00282502" w14:paraId="63CF4825" w14:textId="77777777" w:rsidTr="00BD6453">
        <w:trPr>
          <w:trHeight w:hRule="exact" w:val="811"/>
        </w:trPr>
        <w:tc>
          <w:tcPr>
            <w:tcW w:w="3544" w:type="dxa"/>
            <w:shd w:val="clear" w:color="auto" w:fill="auto"/>
            <w:tcMar>
              <w:top w:w="55" w:type="dxa"/>
              <w:left w:w="55" w:type="dxa"/>
              <w:bottom w:w="55" w:type="dxa"/>
              <w:right w:w="55" w:type="dxa"/>
            </w:tcMar>
          </w:tcPr>
          <w:p w14:paraId="6DC80B7F" w14:textId="77777777" w:rsidR="00282502" w:rsidRDefault="00282502">
            <w:pPr>
              <w:pStyle w:val="Cambria"/>
              <w:ind w:left="629"/>
              <w:jc w:val="right"/>
              <w:rPr>
                <w:rFonts w:ascii="Cambria" w:hAnsi="Cambria"/>
                <w:i/>
                <w:color w:val="000000"/>
                <w:sz w:val="30"/>
              </w:rPr>
            </w:pPr>
          </w:p>
          <w:p w14:paraId="2E6E0697" w14:textId="77777777" w:rsidR="00282502" w:rsidRDefault="006763E7">
            <w:pPr>
              <w:pStyle w:val="Cambria"/>
              <w:ind w:left="629"/>
              <w:jc w:val="right"/>
              <w:rPr>
                <w:rFonts w:ascii="Cambria" w:hAnsi="Cambria"/>
                <w:i/>
                <w:color w:val="000000"/>
                <w:sz w:val="30"/>
              </w:rPr>
            </w:pPr>
            <w:r>
              <w:rPr>
                <w:rFonts w:ascii="Cambria" w:hAnsi="Cambria"/>
                <w:i/>
                <w:color w:val="000000"/>
                <w:sz w:val="30"/>
              </w:rPr>
              <w:t>No. de Lista o Brigada:</w:t>
            </w:r>
          </w:p>
        </w:tc>
        <w:tc>
          <w:tcPr>
            <w:tcW w:w="6910" w:type="dxa"/>
            <w:tcBorders>
              <w:bottom w:val="single" w:sz="2" w:space="0" w:color="000000"/>
            </w:tcBorders>
            <w:shd w:val="clear" w:color="auto" w:fill="auto"/>
            <w:tcMar>
              <w:top w:w="55" w:type="dxa"/>
              <w:left w:w="55" w:type="dxa"/>
              <w:bottom w:w="55" w:type="dxa"/>
              <w:right w:w="55" w:type="dxa"/>
            </w:tcMar>
          </w:tcPr>
          <w:p w14:paraId="4DFFA7A5" w14:textId="5D26BEBE" w:rsidR="00BD6453" w:rsidRDefault="00BD6453">
            <w:pPr>
              <w:pStyle w:val="TableContents"/>
              <w:ind w:left="629"/>
            </w:pPr>
          </w:p>
          <w:p w14:paraId="3270551E" w14:textId="1A7E2E6D" w:rsidR="00282502" w:rsidRPr="00BD6453" w:rsidRDefault="00BD6453" w:rsidP="00BD6453">
            <w:r>
              <w:t>30</w:t>
            </w:r>
          </w:p>
        </w:tc>
      </w:tr>
      <w:tr w:rsidR="00282502" w14:paraId="3852311B" w14:textId="77777777" w:rsidTr="00BD6453">
        <w:trPr>
          <w:trHeight w:hRule="exact" w:val="798"/>
        </w:trPr>
        <w:tc>
          <w:tcPr>
            <w:tcW w:w="3544" w:type="dxa"/>
            <w:shd w:val="clear" w:color="auto" w:fill="auto"/>
            <w:tcMar>
              <w:top w:w="55" w:type="dxa"/>
              <w:left w:w="55" w:type="dxa"/>
              <w:bottom w:w="55" w:type="dxa"/>
              <w:right w:w="55" w:type="dxa"/>
            </w:tcMar>
          </w:tcPr>
          <w:p w14:paraId="220FA02A" w14:textId="77777777" w:rsidR="00282502" w:rsidRDefault="00282502">
            <w:pPr>
              <w:pStyle w:val="Standard"/>
              <w:ind w:left="629"/>
              <w:jc w:val="right"/>
              <w:rPr>
                <w:rFonts w:ascii="Cambria" w:hAnsi="Cambria"/>
                <w:i/>
                <w:color w:val="000000"/>
                <w:sz w:val="30"/>
              </w:rPr>
            </w:pPr>
          </w:p>
          <w:p w14:paraId="4C80343D" w14:textId="77777777" w:rsidR="00282502" w:rsidRDefault="006763E7">
            <w:pPr>
              <w:pStyle w:val="Standard"/>
              <w:ind w:left="629"/>
              <w:jc w:val="right"/>
              <w:rPr>
                <w:rFonts w:ascii="Cambria" w:hAnsi="Cambria"/>
                <w:i/>
                <w:color w:val="000000"/>
                <w:sz w:val="30"/>
              </w:rPr>
            </w:pPr>
            <w:r>
              <w:rPr>
                <w:rFonts w:ascii="Cambria" w:hAnsi="Cambria"/>
                <w:i/>
                <w:color w:val="000000"/>
                <w:sz w:val="30"/>
              </w:rPr>
              <w:t>Semestre:</w:t>
            </w:r>
          </w:p>
        </w:tc>
        <w:tc>
          <w:tcPr>
            <w:tcW w:w="6910" w:type="dxa"/>
            <w:tcBorders>
              <w:bottom w:val="single" w:sz="2" w:space="0" w:color="000000"/>
            </w:tcBorders>
            <w:shd w:val="clear" w:color="auto" w:fill="auto"/>
            <w:tcMar>
              <w:top w:w="55" w:type="dxa"/>
              <w:left w:w="55" w:type="dxa"/>
              <w:bottom w:w="55" w:type="dxa"/>
              <w:right w:w="55" w:type="dxa"/>
            </w:tcMar>
          </w:tcPr>
          <w:p w14:paraId="6D60DEDA" w14:textId="7A4F9208" w:rsidR="00BD6453" w:rsidRDefault="00BD6453">
            <w:pPr>
              <w:pStyle w:val="TableContents"/>
              <w:ind w:left="629"/>
            </w:pPr>
          </w:p>
          <w:p w14:paraId="59A2449A" w14:textId="412E9FFC" w:rsidR="00282502" w:rsidRPr="00BD6453" w:rsidRDefault="00BD6453" w:rsidP="00BD6453">
            <w:r>
              <w:t>2021_1</w:t>
            </w:r>
          </w:p>
        </w:tc>
      </w:tr>
      <w:tr w:rsidR="00282502" w14:paraId="013E34F0" w14:textId="77777777" w:rsidTr="00BD6453">
        <w:trPr>
          <w:trHeight w:hRule="exact" w:val="791"/>
        </w:trPr>
        <w:tc>
          <w:tcPr>
            <w:tcW w:w="3544" w:type="dxa"/>
            <w:shd w:val="clear" w:color="auto" w:fill="auto"/>
            <w:tcMar>
              <w:top w:w="55" w:type="dxa"/>
              <w:left w:w="55" w:type="dxa"/>
              <w:bottom w:w="55" w:type="dxa"/>
              <w:right w:w="55" w:type="dxa"/>
            </w:tcMar>
          </w:tcPr>
          <w:p w14:paraId="44329F77" w14:textId="77777777" w:rsidR="00282502" w:rsidRDefault="00282502">
            <w:pPr>
              <w:pStyle w:val="Standard"/>
              <w:ind w:left="629"/>
              <w:jc w:val="right"/>
              <w:rPr>
                <w:rFonts w:ascii="Cambria" w:hAnsi="Cambria"/>
                <w:i/>
                <w:color w:val="000000"/>
                <w:sz w:val="30"/>
              </w:rPr>
            </w:pPr>
          </w:p>
          <w:p w14:paraId="651C7D15" w14:textId="77777777" w:rsidR="00282502" w:rsidRDefault="006763E7">
            <w:pPr>
              <w:pStyle w:val="Standard"/>
              <w:ind w:left="629"/>
              <w:jc w:val="right"/>
            </w:pPr>
            <w:r>
              <w:rPr>
                <w:rStyle w:val="Fuentedeprrafopredeter1"/>
                <w:rFonts w:ascii="Cambria" w:hAnsi="Cambria"/>
                <w:i/>
                <w:color w:val="000000"/>
                <w:sz w:val="30"/>
              </w:rPr>
              <w:t>Fecha de entrega:</w:t>
            </w:r>
          </w:p>
        </w:tc>
        <w:tc>
          <w:tcPr>
            <w:tcW w:w="6910" w:type="dxa"/>
            <w:tcBorders>
              <w:bottom w:val="single" w:sz="2" w:space="0" w:color="000000"/>
            </w:tcBorders>
            <w:shd w:val="clear" w:color="auto" w:fill="auto"/>
            <w:tcMar>
              <w:top w:w="55" w:type="dxa"/>
              <w:left w:w="55" w:type="dxa"/>
              <w:bottom w:w="55" w:type="dxa"/>
              <w:right w:w="55" w:type="dxa"/>
            </w:tcMar>
          </w:tcPr>
          <w:p w14:paraId="10F77B34" w14:textId="34BC70CC" w:rsidR="00BD6453" w:rsidRDefault="00BD6453">
            <w:pPr>
              <w:pStyle w:val="TableContents"/>
              <w:ind w:left="629"/>
            </w:pPr>
          </w:p>
          <w:p w14:paraId="3C400B51" w14:textId="7FFEE7A8" w:rsidR="00282502" w:rsidRPr="00BD6453" w:rsidRDefault="00BD6453" w:rsidP="00BD6453">
            <w:r>
              <w:t xml:space="preserve">13 de octubre </w:t>
            </w:r>
          </w:p>
        </w:tc>
      </w:tr>
      <w:tr w:rsidR="00282502" w14:paraId="7244EEEB" w14:textId="77777777" w:rsidTr="00BD6453">
        <w:trPr>
          <w:trHeight w:hRule="exact" w:val="894"/>
        </w:trPr>
        <w:tc>
          <w:tcPr>
            <w:tcW w:w="3544" w:type="dxa"/>
            <w:shd w:val="clear" w:color="auto" w:fill="auto"/>
            <w:tcMar>
              <w:top w:w="55" w:type="dxa"/>
              <w:left w:w="55" w:type="dxa"/>
              <w:bottom w:w="55" w:type="dxa"/>
              <w:right w:w="55" w:type="dxa"/>
            </w:tcMar>
          </w:tcPr>
          <w:p w14:paraId="4A8193C2" w14:textId="77777777" w:rsidR="00282502" w:rsidRDefault="00282502">
            <w:pPr>
              <w:pStyle w:val="Standard"/>
              <w:ind w:left="629"/>
              <w:jc w:val="right"/>
              <w:rPr>
                <w:rFonts w:ascii="Cambria" w:hAnsi="Cambria"/>
                <w:i/>
                <w:color w:val="000000"/>
                <w:sz w:val="30"/>
              </w:rPr>
            </w:pPr>
          </w:p>
          <w:p w14:paraId="680E58A2" w14:textId="77777777" w:rsidR="00282502" w:rsidRDefault="006763E7">
            <w:pPr>
              <w:pStyle w:val="Standard"/>
              <w:ind w:left="629"/>
              <w:jc w:val="right"/>
            </w:pPr>
            <w:r>
              <w:rPr>
                <w:rStyle w:val="Fuentedeprrafopredeter1"/>
                <w:rFonts w:ascii="Cambria" w:hAnsi="Cambria"/>
                <w:i/>
                <w:color w:val="000000"/>
                <w:sz w:val="30"/>
              </w:rPr>
              <w:t>Observaciones:</w:t>
            </w:r>
          </w:p>
        </w:tc>
        <w:tc>
          <w:tcPr>
            <w:tcW w:w="6910" w:type="dxa"/>
            <w:tcBorders>
              <w:bottom w:val="single" w:sz="2" w:space="0" w:color="000000"/>
            </w:tcBorders>
            <w:shd w:val="clear" w:color="auto" w:fill="auto"/>
            <w:tcMar>
              <w:top w:w="55" w:type="dxa"/>
              <w:left w:w="55" w:type="dxa"/>
              <w:bottom w:w="55" w:type="dxa"/>
              <w:right w:w="55" w:type="dxa"/>
            </w:tcMar>
          </w:tcPr>
          <w:p w14:paraId="096B3E62" w14:textId="77777777" w:rsidR="00282502" w:rsidRDefault="00282502">
            <w:pPr>
              <w:pStyle w:val="TableContents"/>
              <w:ind w:left="629"/>
            </w:pPr>
          </w:p>
        </w:tc>
      </w:tr>
      <w:tr w:rsidR="00282502" w14:paraId="7459D8CE" w14:textId="77777777" w:rsidTr="00BD6453">
        <w:trPr>
          <w:trHeight w:hRule="exact" w:val="720"/>
        </w:trPr>
        <w:tc>
          <w:tcPr>
            <w:tcW w:w="3544" w:type="dxa"/>
            <w:shd w:val="clear" w:color="auto" w:fill="auto"/>
            <w:tcMar>
              <w:top w:w="55" w:type="dxa"/>
              <w:left w:w="55" w:type="dxa"/>
              <w:bottom w:w="55" w:type="dxa"/>
              <w:right w:w="55" w:type="dxa"/>
            </w:tcMar>
          </w:tcPr>
          <w:p w14:paraId="598EABD9" w14:textId="77777777" w:rsidR="00282502" w:rsidRDefault="00282502">
            <w:pPr>
              <w:pStyle w:val="Standard"/>
              <w:ind w:left="629"/>
              <w:jc w:val="right"/>
            </w:pPr>
          </w:p>
        </w:tc>
        <w:tc>
          <w:tcPr>
            <w:tcW w:w="6910" w:type="dxa"/>
            <w:tcBorders>
              <w:bottom w:val="single" w:sz="2" w:space="0" w:color="000000"/>
            </w:tcBorders>
            <w:shd w:val="clear" w:color="auto" w:fill="auto"/>
            <w:tcMar>
              <w:top w:w="55" w:type="dxa"/>
              <w:left w:w="55" w:type="dxa"/>
              <w:bottom w:w="55" w:type="dxa"/>
              <w:right w:w="55" w:type="dxa"/>
            </w:tcMar>
          </w:tcPr>
          <w:p w14:paraId="5163950C" w14:textId="77777777" w:rsidR="00282502" w:rsidRDefault="00282502">
            <w:pPr>
              <w:pStyle w:val="TableContents"/>
              <w:ind w:left="629"/>
            </w:pPr>
          </w:p>
        </w:tc>
      </w:tr>
    </w:tbl>
    <w:p w14:paraId="35DF42CF" w14:textId="77777777" w:rsidR="00282502" w:rsidRDefault="00282502">
      <w:pPr>
        <w:pStyle w:val="Standard"/>
      </w:pPr>
    </w:p>
    <w:p w14:paraId="5112CF4C" w14:textId="77777777" w:rsidR="00282502" w:rsidRDefault="00282502">
      <w:pPr>
        <w:pStyle w:val="Standard"/>
      </w:pPr>
    </w:p>
    <w:p w14:paraId="59A7771E" w14:textId="77777777" w:rsidR="00282502" w:rsidRDefault="006763E7">
      <w:pPr>
        <w:pStyle w:val="Standard"/>
        <w:rPr>
          <w:rStyle w:val="Fuentedeprrafopredeter1"/>
          <w:rFonts w:ascii="Calibri" w:hAnsi="Calibri"/>
          <w:color w:val="000000"/>
          <w:sz w:val="52"/>
        </w:rPr>
      </w:pPr>
      <w:r>
        <w:rPr>
          <w:rStyle w:val="Fuentedeprrafopredeter1"/>
          <w:rFonts w:ascii="Calibri" w:hAnsi="Calibri"/>
          <w:color w:val="000000"/>
          <w:sz w:val="52"/>
        </w:rPr>
        <w:tab/>
      </w:r>
      <w:r>
        <w:rPr>
          <w:rStyle w:val="Fuentedeprrafopredeter1"/>
          <w:rFonts w:ascii="Calibri" w:hAnsi="Calibri"/>
          <w:color w:val="000000"/>
          <w:sz w:val="52"/>
        </w:rPr>
        <w:tab/>
      </w:r>
      <w:r>
        <w:rPr>
          <w:rStyle w:val="Fuentedeprrafopredeter1"/>
          <w:rFonts w:ascii="Calibri" w:hAnsi="Calibri"/>
          <w:color w:val="000000"/>
          <w:sz w:val="52"/>
        </w:rPr>
        <w:tab/>
      </w:r>
      <w:r>
        <w:rPr>
          <w:rStyle w:val="Fuentedeprrafopredeter1"/>
          <w:rFonts w:ascii="Calibri" w:hAnsi="Calibri"/>
          <w:color w:val="000000"/>
          <w:sz w:val="52"/>
        </w:rPr>
        <w:tab/>
      </w:r>
      <w:r>
        <w:rPr>
          <w:rStyle w:val="Fuentedeprrafopredeter1"/>
          <w:rFonts w:ascii="Calibri" w:hAnsi="Calibri"/>
          <w:color w:val="000000"/>
          <w:sz w:val="52"/>
        </w:rPr>
        <w:tab/>
        <w:t>CALIFICACIÓN: __________</w:t>
      </w:r>
    </w:p>
    <w:p w14:paraId="710A11F0" w14:textId="1C52011E" w:rsidR="00BD6453" w:rsidRPr="00BD6453" w:rsidRDefault="00BD6453" w:rsidP="00BD6453">
      <w:pPr>
        <w:pStyle w:val="Standard"/>
        <w:jc w:val="center"/>
        <w:rPr>
          <w:rStyle w:val="Fuentedeprrafopredeter1"/>
          <w:rFonts w:ascii="Arial" w:hAnsi="Arial" w:cs="Arial"/>
          <w:color w:val="000000"/>
          <w:sz w:val="36"/>
          <w:szCs w:val="36"/>
        </w:rPr>
      </w:pPr>
      <w:r w:rsidRPr="00BD6453">
        <w:rPr>
          <w:rStyle w:val="Fuentedeprrafopredeter1"/>
          <w:rFonts w:ascii="Arial" w:hAnsi="Arial" w:cs="Arial"/>
          <w:color w:val="000000"/>
          <w:sz w:val="36"/>
          <w:szCs w:val="36"/>
        </w:rPr>
        <w:lastRenderedPageBreak/>
        <w:t>Practica 01</w:t>
      </w:r>
    </w:p>
    <w:p w14:paraId="75C7AD34" w14:textId="77777777" w:rsidR="00BD6453" w:rsidRDefault="00BD6453" w:rsidP="00BD6453">
      <w:pPr>
        <w:pStyle w:val="Standard"/>
        <w:jc w:val="center"/>
        <w:rPr>
          <w:rStyle w:val="Fuentedeprrafopredeter1"/>
          <w:rFonts w:ascii="Arial" w:hAnsi="Arial" w:cs="Arial"/>
          <w:color w:val="000000"/>
          <w:sz w:val="52"/>
        </w:rPr>
      </w:pPr>
    </w:p>
    <w:p w14:paraId="11018D81" w14:textId="115144C3" w:rsidR="00BD6453" w:rsidRDefault="00BD6453" w:rsidP="00BD6453">
      <w:pPr>
        <w:pStyle w:val="Standard"/>
        <w:jc w:val="center"/>
        <w:rPr>
          <w:rStyle w:val="Fuentedeprrafopredeter1"/>
          <w:rFonts w:ascii="Arial" w:hAnsi="Arial" w:cs="Arial"/>
          <w:color w:val="000000"/>
          <w:sz w:val="32"/>
          <w:szCs w:val="32"/>
        </w:rPr>
      </w:pPr>
      <w:r w:rsidRPr="00BD6453">
        <w:rPr>
          <w:rStyle w:val="Fuentedeprrafopredeter1"/>
          <w:rFonts w:ascii="Arial" w:hAnsi="Arial" w:cs="Arial"/>
          <w:color w:val="000000"/>
          <w:sz w:val="32"/>
          <w:szCs w:val="32"/>
        </w:rPr>
        <w:t>La computación como herramienta de trabajo del profesional  de ingeniería</w:t>
      </w:r>
    </w:p>
    <w:p w14:paraId="084C95DC" w14:textId="77777777" w:rsidR="00BD6453" w:rsidRDefault="00BD6453" w:rsidP="00BD6453">
      <w:pPr>
        <w:pStyle w:val="Standard"/>
        <w:jc w:val="center"/>
        <w:rPr>
          <w:rStyle w:val="Fuentedeprrafopredeter1"/>
          <w:rFonts w:ascii="Arial" w:hAnsi="Arial" w:cs="Arial"/>
          <w:color w:val="000000"/>
          <w:sz w:val="32"/>
          <w:szCs w:val="32"/>
        </w:rPr>
      </w:pPr>
    </w:p>
    <w:p w14:paraId="46FC1578" w14:textId="77777777" w:rsidR="00BD6453" w:rsidRDefault="00BD6453" w:rsidP="00BD6453">
      <w:pPr>
        <w:pStyle w:val="Standard"/>
        <w:rPr>
          <w:rStyle w:val="Fuentedeprrafopredeter1"/>
          <w:rFonts w:ascii="Arial" w:hAnsi="Arial" w:cs="Arial"/>
          <w:b/>
          <w:color w:val="000000"/>
          <w:sz w:val="40"/>
          <w:szCs w:val="40"/>
        </w:rPr>
      </w:pPr>
      <w:r w:rsidRPr="00BD6453">
        <w:rPr>
          <w:rStyle w:val="Fuentedeprrafopredeter1"/>
          <w:rFonts w:ascii="Arial" w:hAnsi="Arial" w:cs="Arial"/>
          <w:b/>
          <w:color w:val="000000"/>
          <w:sz w:val="40"/>
          <w:szCs w:val="40"/>
        </w:rPr>
        <w:t>Objetivos</w:t>
      </w:r>
      <w:r>
        <w:rPr>
          <w:rStyle w:val="Fuentedeprrafopredeter1"/>
          <w:rFonts w:ascii="Arial" w:hAnsi="Arial" w:cs="Arial"/>
          <w:b/>
          <w:color w:val="000000"/>
          <w:sz w:val="40"/>
          <w:szCs w:val="40"/>
        </w:rPr>
        <w:t>:</w:t>
      </w:r>
    </w:p>
    <w:p w14:paraId="7D1DD709" w14:textId="4FD0893D" w:rsidR="00BD6453" w:rsidRPr="00BD6453" w:rsidRDefault="00BD6453" w:rsidP="00BD6453">
      <w:pPr>
        <w:pStyle w:val="Standard"/>
        <w:rPr>
          <w:rStyle w:val="Fuentedeprrafopredeter1"/>
          <w:rFonts w:ascii="Arial" w:hAnsi="Arial" w:cs="Arial"/>
          <w:b/>
          <w:color w:val="000000"/>
        </w:rPr>
      </w:pPr>
      <w:r>
        <w:rPr>
          <w:rStyle w:val="Fuentedeprrafopredeter1"/>
          <w:rFonts w:ascii="Arial" w:hAnsi="Arial" w:cs="Arial"/>
          <w:b/>
          <w:color w:val="000000"/>
          <w:sz w:val="40"/>
          <w:szCs w:val="40"/>
        </w:rPr>
        <w:t xml:space="preserve"> </w:t>
      </w:r>
    </w:p>
    <w:p w14:paraId="3B4A136F" w14:textId="20E9DE26" w:rsidR="00BD6453" w:rsidRDefault="00BD6453" w:rsidP="00BD6453">
      <w:pPr>
        <w:pStyle w:val="Standard"/>
        <w:rPr>
          <w:rStyle w:val="Fuentedeprrafopredeter1"/>
          <w:rFonts w:ascii="Arial" w:hAnsi="Arial" w:cs="Arial"/>
          <w:color w:val="000000"/>
        </w:rPr>
      </w:pPr>
      <w:r w:rsidRPr="00BD6453">
        <w:rPr>
          <w:rStyle w:val="Fuentedeprrafopredeter1"/>
          <w:rFonts w:ascii="Arial" w:hAnsi="Arial" w:cs="Arial"/>
          <w:color w:val="000000"/>
        </w:rPr>
        <w:t xml:space="preserve">Descubrir y utlizar herramientas de softwar que se ofrece en internet que permitan realizar actividades y trabajos académicos que forma organizada y profesional a lo largo de la vida escolar, tales como manejo de repositorios de almacenamiento y buscadores como funciones avanzadas </w:t>
      </w:r>
    </w:p>
    <w:p w14:paraId="4B5D7F36" w14:textId="77777777" w:rsidR="006B3581" w:rsidRDefault="006B3581" w:rsidP="00BD6453">
      <w:pPr>
        <w:pStyle w:val="Standard"/>
        <w:rPr>
          <w:rStyle w:val="Fuentedeprrafopredeter1"/>
          <w:rFonts w:ascii="Arial" w:hAnsi="Arial" w:cs="Arial"/>
          <w:color w:val="000000"/>
        </w:rPr>
      </w:pPr>
    </w:p>
    <w:p w14:paraId="5CE60A7D" w14:textId="08705EEC" w:rsidR="006B3581" w:rsidRDefault="006B3581" w:rsidP="00BD6453">
      <w:pPr>
        <w:pStyle w:val="Standard"/>
        <w:rPr>
          <w:rStyle w:val="Fuentedeprrafopredeter1"/>
          <w:rFonts w:ascii="Arial" w:hAnsi="Arial" w:cs="Arial"/>
          <w:b/>
          <w:color w:val="000000"/>
          <w:sz w:val="40"/>
          <w:szCs w:val="40"/>
        </w:rPr>
      </w:pPr>
      <w:r w:rsidRPr="006B3581">
        <w:rPr>
          <w:rStyle w:val="Fuentedeprrafopredeter1"/>
          <w:rFonts w:ascii="Arial" w:hAnsi="Arial" w:cs="Arial"/>
          <w:b/>
          <w:color w:val="000000"/>
          <w:sz w:val="40"/>
          <w:szCs w:val="40"/>
        </w:rPr>
        <w:t>Actividades</w:t>
      </w:r>
      <w:r>
        <w:rPr>
          <w:rStyle w:val="Fuentedeprrafopredeter1"/>
          <w:rFonts w:ascii="Arial" w:hAnsi="Arial" w:cs="Arial"/>
          <w:b/>
          <w:color w:val="000000"/>
          <w:sz w:val="40"/>
          <w:szCs w:val="40"/>
        </w:rPr>
        <w:t>:</w:t>
      </w:r>
    </w:p>
    <w:p w14:paraId="29C09BBA" w14:textId="77777777" w:rsidR="006B3581" w:rsidRDefault="006B3581" w:rsidP="00BD6453">
      <w:pPr>
        <w:pStyle w:val="Standard"/>
        <w:rPr>
          <w:rStyle w:val="Fuentedeprrafopredeter1"/>
          <w:rFonts w:ascii="Arial" w:hAnsi="Arial" w:cs="Arial"/>
          <w:b/>
          <w:color w:val="000000"/>
          <w:sz w:val="40"/>
          <w:szCs w:val="40"/>
        </w:rPr>
      </w:pPr>
    </w:p>
    <w:p w14:paraId="0C86B0F3" w14:textId="11C68EB3" w:rsidR="006B3581" w:rsidRPr="006B3581" w:rsidRDefault="006B3581" w:rsidP="006B3581">
      <w:pPr>
        <w:pStyle w:val="Prrafodelista"/>
        <w:numPr>
          <w:ilvl w:val="0"/>
          <w:numId w:val="11"/>
        </w:numPr>
        <w:rPr>
          <w:rFonts w:ascii="Arial" w:eastAsia="Times New Roman" w:hAnsi="Arial" w:cs="Arial"/>
        </w:rPr>
      </w:pPr>
      <w:r w:rsidRPr="006B3581">
        <w:rPr>
          <w:rFonts w:ascii="Arial" w:eastAsia="Times New Roman" w:hAnsi="Arial" w:cs="Arial"/>
        </w:rPr>
        <w:t>Crear un repositor</w:t>
      </w:r>
      <w:r w:rsidRPr="006B3581">
        <w:rPr>
          <w:rFonts w:ascii="Arial" w:eastAsia="Times New Roman" w:hAnsi="Arial" w:cs="Arial"/>
        </w:rPr>
        <w:t>io de almacenamiento en línea.</w:t>
      </w:r>
    </w:p>
    <w:p w14:paraId="16C79DAB" w14:textId="095D15FD" w:rsidR="006B3581" w:rsidRPr="006B3581" w:rsidRDefault="006B3581" w:rsidP="006B3581">
      <w:pPr>
        <w:pStyle w:val="Prrafodelista"/>
        <w:numPr>
          <w:ilvl w:val="0"/>
          <w:numId w:val="11"/>
        </w:numPr>
        <w:rPr>
          <w:rFonts w:ascii="Arial" w:eastAsia="Times New Roman" w:hAnsi="Arial" w:cs="Arial"/>
          <w:kern w:val="0"/>
          <w:szCs w:val="24"/>
          <w:lang w:val="es-ES_tradnl" w:eastAsia="es-ES_tradnl" w:bidi="ar-SA"/>
        </w:rPr>
      </w:pPr>
      <w:r w:rsidRPr="006B3581">
        <w:rPr>
          <w:rFonts w:ascii="Arial" w:eastAsia="Times New Roman" w:hAnsi="Arial" w:cs="Arial"/>
        </w:rPr>
        <w:t>Realizar búsquedas avanzadas de información especializada.</w:t>
      </w:r>
    </w:p>
    <w:p w14:paraId="5D22EE1C" w14:textId="77777777" w:rsidR="006B3581" w:rsidRDefault="006B3581" w:rsidP="006B3581">
      <w:pPr>
        <w:rPr>
          <w:rFonts w:ascii="Arial" w:eastAsia="Times New Roman" w:hAnsi="Arial" w:cs="Arial"/>
        </w:rPr>
      </w:pPr>
    </w:p>
    <w:p w14:paraId="72741E2C" w14:textId="7D1F458C" w:rsidR="006B3581" w:rsidRDefault="006B3581" w:rsidP="006B3581">
      <w:pPr>
        <w:rPr>
          <w:rFonts w:ascii="Arial" w:eastAsia="Times New Roman" w:hAnsi="Arial" w:cs="Arial"/>
          <w:b/>
          <w:sz w:val="40"/>
          <w:szCs w:val="40"/>
        </w:rPr>
      </w:pPr>
      <w:r w:rsidRPr="006B3581">
        <w:rPr>
          <w:rFonts w:ascii="Arial" w:eastAsia="Times New Roman" w:hAnsi="Arial" w:cs="Arial"/>
          <w:b/>
          <w:sz w:val="40"/>
          <w:szCs w:val="40"/>
        </w:rPr>
        <w:t>Introducción</w:t>
      </w:r>
      <w:r>
        <w:rPr>
          <w:rFonts w:ascii="Arial" w:eastAsia="Times New Roman" w:hAnsi="Arial" w:cs="Arial"/>
          <w:b/>
          <w:sz w:val="40"/>
          <w:szCs w:val="40"/>
        </w:rPr>
        <w:t>:</w:t>
      </w:r>
    </w:p>
    <w:p w14:paraId="0261F5F7" w14:textId="77777777" w:rsidR="006B3581" w:rsidRDefault="006B3581" w:rsidP="006B3581">
      <w:pPr>
        <w:rPr>
          <w:rFonts w:ascii="Arial" w:eastAsia="Times New Roman" w:hAnsi="Arial" w:cs="Arial"/>
          <w:b/>
          <w:sz w:val="40"/>
          <w:szCs w:val="40"/>
        </w:rPr>
      </w:pPr>
    </w:p>
    <w:p w14:paraId="5CA59BF6" w14:textId="77777777" w:rsidR="006B3581" w:rsidRDefault="006B3581" w:rsidP="006B3581">
      <w:pPr>
        <w:rPr>
          <w:rFonts w:ascii="Arial" w:eastAsia="Times New Roman" w:hAnsi="Arial" w:cs="Arial"/>
        </w:rPr>
      </w:pPr>
      <w:r w:rsidRPr="006B3581">
        <w:rPr>
          <w:rFonts w:ascii="Arial" w:eastAsia="Times New Roman" w:hAnsi="Arial" w:cs="Arial"/>
        </w:rPr>
        <w:t>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Es por lo anterior, que en el desarrollo de proyectos se realizan varias actividades donde la computación es un elemento muy útil. De las actividades que se realizan en la elaboración de proyectos</w:t>
      </w:r>
      <w:r>
        <w:rPr>
          <w:rFonts w:ascii="Arial" w:eastAsia="Times New Roman" w:hAnsi="Arial" w:cs="Arial"/>
        </w:rPr>
        <w:t xml:space="preserve"> o trabajos podemos mencionar: </w:t>
      </w:r>
    </w:p>
    <w:p w14:paraId="6CBB14FC" w14:textId="77777777" w:rsidR="006B3581" w:rsidRDefault="006B3581" w:rsidP="006B3581">
      <w:pPr>
        <w:rPr>
          <w:rFonts w:ascii="Arial" w:eastAsia="Times New Roman" w:hAnsi="Arial" w:cs="Arial"/>
        </w:rPr>
      </w:pPr>
    </w:p>
    <w:p w14:paraId="5D80762E" w14:textId="728E9BFC" w:rsidR="006B3581" w:rsidRPr="006B3581" w:rsidRDefault="006B3581" w:rsidP="006B3581">
      <w:pPr>
        <w:pStyle w:val="Prrafodelista"/>
        <w:numPr>
          <w:ilvl w:val="0"/>
          <w:numId w:val="12"/>
        </w:numPr>
        <w:rPr>
          <w:rFonts w:ascii="Arial" w:eastAsia="Times New Roman" w:hAnsi="Arial" w:cs="Arial"/>
        </w:rPr>
      </w:pPr>
      <w:r w:rsidRPr="006B3581">
        <w:rPr>
          <w:rFonts w:ascii="Arial" w:eastAsia="Times New Roman" w:hAnsi="Arial" w:cs="Arial"/>
        </w:rPr>
        <w:t>Registro de planes, programas y cualquier documento con información del proyecto en s</w:t>
      </w:r>
      <w:r w:rsidRPr="006B3581">
        <w:rPr>
          <w:rFonts w:ascii="Arial" w:eastAsia="Times New Roman" w:hAnsi="Arial" w:cs="Arial"/>
        </w:rPr>
        <w:t xml:space="preserve">u desarrollo y en producción. </w:t>
      </w:r>
    </w:p>
    <w:p w14:paraId="40FC36F9" w14:textId="77777777" w:rsidR="006B3581" w:rsidRPr="006B3581" w:rsidRDefault="006B3581" w:rsidP="006B3581">
      <w:pPr>
        <w:pStyle w:val="Prrafodelista"/>
        <w:numPr>
          <w:ilvl w:val="0"/>
          <w:numId w:val="12"/>
        </w:numPr>
        <w:rPr>
          <w:rFonts w:ascii="Arial" w:eastAsia="Times New Roman" w:hAnsi="Arial" w:cs="Arial"/>
        </w:rPr>
      </w:pPr>
      <w:r w:rsidRPr="006B3581">
        <w:rPr>
          <w:rFonts w:ascii="Arial" w:eastAsia="Times New Roman" w:hAnsi="Arial" w:cs="Arial"/>
        </w:rPr>
        <w:t>Almacenamiento de la información en repositorios que sean accesibles, seguros y que la disponibilidad de la información sea las 2</w:t>
      </w:r>
      <w:r w:rsidRPr="006B3581">
        <w:rPr>
          <w:rFonts w:ascii="Arial" w:eastAsia="Times New Roman" w:hAnsi="Arial" w:cs="Arial"/>
        </w:rPr>
        <w:t>4 hrs de los 360 días del año.</w:t>
      </w:r>
    </w:p>
    <w:p w14:paraId="669522B9" w14:textId="64030F73" w:rsidR="006B3581" w:rsidRPr="006B3581" w:rsidRDefault="006B3581" w:rsidP="006B3581">
      <w:pPr>
        <w:pStyle w:val="Prrafodelista"/>
        <w:numPr>
          <w:ilvl w:val="0"/>
          <w:numId w:val="12"/>
        </w:numPr>
        <w:rPr>
          <w:rFonts w:ascii="Arial" w:eastAsia="Times New Roman" w:hAnsi="Arial" w:cs="Arial"/>
        </w:rPr>
      </w:pPr>
      <w:r w:rsidRPr="006B3581">
        <w:rPr>
          <w:rFonts w:ascii="Arial" w:eastAsia="Times New Roman" w:hAnsi="Arial" w:cs="Arial"/>
        </w:rPr>
        <w:t>Búsqueda avanzada o especializada de información en Internet. En la presente práctica se presentarán las herramientas de apoyo a la realización de dichas actividades.</w:t>
      </w:r>
    </w:p>
    <w:p w14:paraId="0325C7A5" w14:textId="77777777" w:rsidR="006B3581" w:rsidRDefault="006B3581" w:rsidP="006B3581">
      <w:pPr>
        <w:rPr>
          <w:rFonts w:eastAsia="Times New Roman"/>
        </w:rPr>
      </w:pPr>
    </w:p>
    <w:p w14:paraId="0B98B9DF" w14:textId="77777777" w:rsidR="006B3581" w:rsidRPr="006B3581" w:rsidRDefault="006B3581" w:rsidP="006B3581">
      <w:pPr>
        <w:rPr>
          <w:rFonts w:ascii="Arial" w:eastAsia="Times New Roman" w:hAnsi="Arial" w:cs="Arial"/>
          <w:b/>
          <w:sz w:val="40"/>
          <w:szCs w:val="40"/>
        </w:rPr>
      </w:pPr>
    </w:p>
    <w:p w14:paraId="654AFA47" w14:textId="59F63F87" w:rsidR="006B3581" w:rsidRPr="006B3581" w:rsidRDefault="006B3581" w:rsidP="00BD6453">
      <w:pPr>
        <w:pStyle w:val="Standard"/>
        <w:rPr>
          <w:rStyle w:val="Fuentedeprrafopredeter1"/>
          <w:rFonts w:ascii="Arial" w:hAnsi="Arial" w:cs="Arial"/>
          <w:b/>
          <w:color w:val="000000"/>
          <w:sz w:val="40"/>
          <w:szCs w:val="40"/>
        </w:rPr>
      </w:pPr>
    </w:p>
    <w:p w14:paraId="2261C4B9" w14:textId="77777777" w:rsidR="00FE3554" w:rsidRPr="006B3581" w:rsidRDefault="00FE3554" w:rsidP="00BD6453">
      <w:pPr>
        <w:pStyle w:val="Standard"/>
        <w:rPr>
          <w:rStyle w:val="Fuentedeprrafopredeter1"/>
          <w:rFonts w:ascii="Arial" w:hAnsi="Arial" w:cs="Arial"/>
          <w:color w:val="000000"/>
        </w:rPr>
      </w:pPr>
    </w:p>
    <w:p w14:paraId="2513FAB2" w14:textId="77777777" w:rsidR="00440CF2" w:rsidRDefault="00440CF2" w:rsidP="00BD6453">
      <w:pPr>
        <w:pStyle w:val="Standard"/>
        <w:rPr>
          <w:rStyle w:val="Fuentedeprrafopredeter1"/>
          <w:rFonts w:ascii="Arial" w:hAnsi="Arial" w:cs="Arial"/>
          <w:color w:val="000000"/>
        </w:rPr>
      </w:pPr>
    </w:p>
    <w:p w14:paraId="0A854B2B" w14:textId="6B27A69E" w:rsidR="00440CF2" w:rsidRDefault="00440CF2" w:rsidP="00BD6453">
      <w:pPr>
        <w:pStyle w:val="Standard"/>
        <w:rPr>
          <w:rStyle w:val="Fuentedeprrafopredeter1"/>
          <w:rFonts w:ascii="Arial" w:hAnsi="Arial" w:cs="Arial"/>
          <w:b/>
          <w:color w:val="000000"/>
          <w:sz w:val="40"/>
          <w:szCs w:val="40"/>
        </w:rPr>
      </w:pPr>
      <w:r>
        <w:rPr>
          <w:rStyle w:val="Fuentedeprrafopredeter1"/>
          <w:rFonts w:ascii="Arial" w:hAnsi="Arial" w:cs="Arial"/>
          <w:b/>
          <w:color w:val="000000"/>
          <w:sz w:val="40"/>
          <w:szCs w:val="40"/>
        </w:rPr>
        <w:t>Desarrollo:</w:t>
      </w:r>
    </w:p>
    <w:p w14:paraId="36A1758E" w14:textId="77777777" w:rsidR="00440CF2" w:rsidRPr="00440CF2" w:rsidRDefault="00440CF2" w:rsidP="00BD6453">
      <w:pPr>
        <w:pStyle w:val="Standard"/>
        <w:rPr>
          <w:rStyle w:val="Fuentedeprrafopredeter1"/>
          <w:rFonts w:ascii="Arial" w:hAnsi="Arial" w:cs="Arial"/>
          <w:b/>
          <w:color w:val="000000"/>
          <w:sz w:val="40"/>
          <w:szCs w:val="40"/>
        </w:rPr>
      </w:pPr>
    </w:p>
    <w:p w14:paraId="1BC4BA9C" w14:textId="77777777" w:rsidR="00FE3554" w:rsidRDefault="00FE3554" w:rsidP="00FE3554">
      <w:pPr>
        <w:pStyle w:val="Standard"/>
        <w:jc w:val="center"/>
        <w:rPr>
          <w:rStyle w:val="Fuentedeprrafopredeter1"/>
          <w:rFonts w:ascii="Arial" w:hAnsi="Arial" w:cs="Arial"/>
          <w:color w:val="000000"/>
        </w:rPr>
      </w:pPr>
    </w:p>
    <w:p w14:paraId="6537BE7F" w14:textId="77777777" w:rsidR="00FE3554" w:rsidRDefault="00FE3554" w:rsidP="00FE3554">
      <w:pPr>
        <w:pStyle w:val="Standard"/>
        <w:jc w:val="center"/>
        <w:rPr>
          <w:rStyle w:val="Fuentedeprrafopredeter1"/>
          <w:rFonts w:ascii="Arial" w:hAnsi="Arial" w:cs="Arial"/>
          <w:color w:val="000000"/>
        </w:rPr>
      </w:pPr>
    </w:p>
    <w:p w14:paraId="2FBD5430" w14:textId="77777777" w:rsidR="00382859" w:rsidRDefault="00FE3554" w:rsidP="00FE3554">
      <w:pPr>
        <w:pStyle w:val="Standard"/>
        <w:jc w:val="center"/>
        <w:rPr>
          <w:rStyle w:val="Fuentedeprrafopredeter1"/>
          <w:rFonts w:ascii="Arial" w:hAnsi="Arial" w:cs="Arial"/>
          <w:b/>
          <w:color w:val="000000"/>
          <w:sz w:val="36"/>
          <w:szCs w:val="36"/>
        </w:rPr>
      </w:pPr>
      <w:r>
        <w:rPr>
          <w:rStyle w:val="Fuentedeprrafopredeter1"/>
          <w:rFonts w:ascii="Arial" w:hAnsi="Arial" w:cs="Arial"/>
          <w:b/>
          <w:color w:val="000000"/>
          <w:sz w:val="36"/>
          <w:szCs w:val="36"/>
        </w:rPr>
        <w:t xml:space="preserve">Foto en google </w:t>
      </w:r>
    </w:p>
    <w:p w14:paraId="56D24950" w14:textId="77777777" w:rsidR="00382859" w:rsidRDefault="00382859" w:rsidP="00FE3554">
      <w:pPr>
        <w:pStyle w:val="Standard"/>
        <w:jc w:val="center"/>
        <w:rPr>
          <w:rStyle w:val="Fuentedeprrafopredeter1"/>
          <w:rFonts w:ascii="Arial" w:hAnsi="Arial" w:cs="Arial"/>
          <w:b/>
          <w:color w:val="000000"/>
          <w:sz w:val="36"/>
          <w:szCs w:val="36"/>
        </w:rPr>
      </w:pPr>
    </w:p>
    <w:p w14:paraId="26940773" w14:textId="392DBE72" w:rsidR="00382859" w:rsidRDefault="00382859" w:rsidP="00FE3554">
      <w:pPr>
        <w:pStyle w:val="Standard"/>
        <w:jc w:val="center"/>
        <w:rPr>
          <w:rFonts w:ascii="Arial" w:hAnsi="Arial" w:cs="Arial"/>
          <w:b/>
          <w:sz w:val="36"/>
          <w:szCs w:val="36"/>
        </w:rPr>
      </w:pPr>
      <w:r>
        <w:rPr>
          <w:rStyle w:val="Fuentedeprrafopredeter1"/>
          <w:rFonts w:ascii="Arial" w:hAnsi="Arial" w:cs="Arial"/>
          <w:b/>
          <w:noProof/>
          <w:color w:val="000000"/>
          <w:sz w:val="36"/>
          <w:szCs w:val="36"/>
          <w:lang w:val="es-ES_tradnl" w:eastAsia="es-ES_tradnl" w:bidi="ar-SA"/>
        </w:rPr>
        <w:drawing>
          <wp:inline distT="0" distB="0" distL="0" distR="0" wp14:anchorId="55424B9C" wp14:editId="47B300AD">
            <wp:extent cx="5963862" cy="3730773"/>
            <wp:effectExtent l="0" t="0" r="5715" b="3175"/>
            <wp:docPr id="3" name="Imagen 3" descr="Captura%20de%20Pantalla%202020-10-07%20a%20la(s)%2020.3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0-10-07%20a%20la(s)%2020.38.1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7609" cy="3745628"/>
                    </a:xfrm>
                    <a:prstGeom prst="rect">
                      <a:avLst/>
                    </a:prstGeom>
                    <a:noFill/>
                    <a:ln>
                      <a:noFill/>
                    </a:ln>
                  </pic:spPr>
                </pic:pic>
              </a:graphicData>
            </a:graphic>
          </wp:inline>
        </w:drawing>
      </w:r>
    </w:p>
    <w:p w14:paraId="2AEFEDD6" w14:textId="093FDE72" w:rsidR="00FE3554" w:rsidRDefault="00FE3554" w:rsidP="00382859">
      <w:pPr>
        <w:tabs>
          <w:tab w:val="left" w:pos="6349"/>
        </w:tabs>
        <w:jc w:val="center"/>
        <w:rPr>
          <w:rFonts w:ascii="Arial" w:hAnsi="Arial" w:cs="Arial"/>
        </w:rPr>
      </w:pPr>
    </w:p>
    <w:p w14:paraId="1BB55CE7" w14:textId="4A7D1E38" w:rsidR="00440CF2" w:rsidRDefault="00382859" w:rsidP="00440CF2">
      <w:pPr>
        <w:tabs>
          <w:tab w:val="left" w:pos="6349"/>
        </w:tabs>
        <w:jc w:val="center"/>
        <w:rPr>
          <w:rFonts w:ascii="Arial" w:hAnsi="Arial" w:cs="Arial"/>
        </w:rPr>
      </w:pPr>
      <w:r w:rsidRPr="00440CF2">
        <w:rPr>
          <w:rFonts w:ascii="Arial" w:hAnsi="Arial" w:cs="Arial"/>
        </w:rPr>
        <w:t>Este es el buscador de google a</w:t>
      </w:r>
      <w:r w:rsidR="00440CF2" w:rsidRPr="00440CF2">
        <w:rPr>
          <w:rFonts w:ascii="Arial" w:hAnsi="Arial" w:cs="Arial"/>
        </w:rPr>
        <w:t xml:space="preserve"> través</w:t>
      </w:r>
      <w:r w:rsidRPr="00440CF2">
        <w:rPr>
          <w:rFonts w:ascii="Arial" w:hAnsi="Arial" w:cs="Arial"/>
        </w:rPr>
        <w:t xml:space="preserve"> de una imagen, en este apartado noté</w:t>
      </w:r>
      <w:r w:rsidR="00315A4E">
        <w:rPr>
          <w:rFonts w:ascii="Arial" w:hAnsi="Arial" w:cs="Arial"/>
        </w:rPr>
        <w:t xml:space="preserve"> que se guia por tres</w:t>
      </w:r>
      <w:r w:rsidR="00440CF2" w:rsidRPr="00440CF2">
        <w:rPr>
          <w:rFonts w:ascii="Arial" w:hAnsi="Arial" w:cs="Arial"/>
        </w:rPr>
        <w:t xml:space="preserve"> patrones principales, estos son:  </w:t>
      </w:r>
      <w:r w:rsidR="00440CF2">
        <w:rPr>
          <w:rFonts w:ascii="Arial" w:hAnsi="Arial" w:cs="Arial"/>
        </w:rPr>
        <w:t>sexo del integrate en la foto</w:t>
      </w:r>
      <w:r w:rsidR="00440CF2" w:rsidRPr="00440CF2">
        <w:rPr>
          <w:rFonts w:ascii="Arial" w:hAnsi="Arial" w:cs="Arial"/>
        </w:rPr>
        <w:t>,</w:t>
      </w:r>
      <w:r w:rsidR="00440CF2">
        <w:rPr>
          <w:rFonts w:ascii="Arial" w:hAnsi="Arial" w:cs="Arial"/>
        </w:rPr>
        <w:t xml:space="preserve"> conjunto ropa y escenografía.</w:t>
      </w:r>
    </w:p>
    <w:p w14:paraId="4D66E90F" w14:textId="275C902E" w:rsidR="00440CF2" w:rsidRDefault="00440CF2" w:rsidP="00440CF2">
      <w:pPr>
        <w:tabs>
          <w:tab w:val="left" w:pos="6349"/>
        </w:tabs>
        <w:rPr>
          <w:rFonts w:ascii="Arial" w:hAnsi="Arial" w:cs="Arial"/>
        </w:rPr>
      </w:pPr>
      <w:r>
        <w:rPr>
          <w:rFonts w:ascii="Arial" w:hAnsi="Arial" w:cs="Arial"/>
        </w:rPr>
        <w:t xml:space="preserve"> </w:t>
      </w:r>
    </w:p>
    <w:p w14:paraId="6B2FFA06" w14:textId="77777777" w:rsidR="00440CF2" w:rsidRDefault="00440CF2" w:rsidP="00440CF2">
      <w:pPr>
        <w:tabs>
          <w:tab w:val="left" w:pos="6349"/>
        </w:tabs>
        <w:rPr>
          <w:rFonts w:ascii="Arial" w:hAnsi="Arial" w:cs="Arial"/>
        </w:rPr>
      </w:pPr>
    </w:p>
    <w:p w14:paraId="2A97B77C" w14:textId="77777777" w:rsidR="00440CF2" w:rsidRDefault="00440CF2" w:rsidP="00440CF2">
      <w:pPr>
        <w:tabs>
          <w:tab w:val="left" w:pos="6349"/>
        </w:tabs>
        <w:rPr>
          <w:rFonts w:ascii="Arial" w:hAnsi="Arial" w:cs="Arial"/>
        </w:rPr>
      </w:pPr>
    </w:p>
    <w:p w14:paraId="1966DAE7" w14:textId="77777777" w:rsidR="00440CF2" w:rsidRPr="00315A4E" w:rsidRDefault="00440CF2" w:rsidP="00440CF2">
      <w:pPr>
        <w:tabs>
          <w:tab w:val="left" w:pos="6349"/>
        </w:tabs>
        <w:rPr>
          <w:rFonts w:ascii="Arial" w:hAnsi="Arial" w:cs="Arial"/>
          <w:b/>
          <w:sz w:val="36"/>
          <w:szCs w:val="36"/>
        </w:rPr>
      </w:pPr>
    </w:p>
    <w:p w14:paraId="19E89501" w14:textId="24C3924F" w:rsidR="00440CF2" w:rsidRDefault="00315A4E" w:rsidP="00315A4E">
      <w:pPr>
        <w:tabs>
          <w:tab w:val="left" w:pos="6349"/>
        </w:tabs>
        <w:jc w:val="center"/>
        <w:rPr>
          <w:rFonts w:ascii="Arial" w:hAnsi="Arial" w:cs="Arial"/>
          <w:b/>
          <w:sz w:val="36"/>
          <w:szCs w:val="36"/>
        </w:rPr>
      </w:pPr>
      <w:r w:rsidRPr="00315A4E">
        <w:rPr>
          <w:rFonts w:ascii="Arial" w:hAnsi="Arial" w:cs="Arial"/>
          <w:b/>
          <w:sz w:val="36"/>
          <w:szCs w:val="36"/>
        </w:rPr>
        <w:t xml:space="preserve">Alojamiento en la nube </w:t>
      </w:r>
    </w:p>
    <w:p w14:paraId="58225C92" w14:textId="77777777" w:rsidR="00315A4E" w:rsidRDefault="00315A4E" w:rsidP="00315A4E">
      <w:pPr>
        <w:tabs>
          <w:tab w:val="left" w:pos="6349"/>
        </w:tabs>
        <w:jc w:val="center"/>
        <w:rPr>
          <w:rFonts w:ascii="Arial" w:hAnsi="Arial" w:cs="Arial"/>
          <w:b/>
          <w:sz w:val="36"/>
          <w:szCs w:val="36"/>
        </w:rPr>
      </w:pPr>
    </w:p>
    <w:p w14:paraId="1FA3109F" w14:textId="47A7E2A7" w:rsidR="007932DB" w:rsidRDefault="008F7E6E" w:rsidP="001A500F">
      <w:pPr>
        <w:tabs>
          <w:tab w:val="left" w:pos="6349"/>
        </w:tabs>
        <w:jc w:val="center"/>
        <w:rPr>
          <w:rFonts w:ascii="Arial" w:hAnsi="Arial" w:cs="Arial"/>
        </w:rPr>
      </w:pPr>
      <w:r>
        <w:rPr>
          <w:rFonts w:ascii="Arial" w:hAnsi="Arial" w:cs="Arial"/>
        </w:rPr>
        <w:t xml:space="preserve">El alojamiento en la nube es un servicio </w:t>
      </w:r>
      <w:r w:rsidR="007932DB">
        <w:rPr>
          <w:rFonts w:ascii="Arial" w:hAnsi="Arial" w:cs="Arial"/>
        </w:rPr>
        <w:t>de almacenamiento externo a un dispositivo movil como celulares, computadoras y tabletas. E</w:t>
      </w:r>
      <w:r>
        <w:rPr>
          <w:rFonts w:ascii="Arial" w:hAnsi="Arial" w:cs="Arial"/>
        </w:rPr>
        <w:t>s</w:t>
      </w:r>
      <w:r w:rsidR="007932DB">
        <w:rPr>
          <w:rFonts w:ascii="Arial" w:hAnsi="Arial" w:cs="Arial"/>
        </w:rPr>
        <w:t>te es</w:t>
      </w:r>
      <w:r>
        <w:rPr>
          <w:rFonts w:ascii="Arial" w:hAnsi="Arial" w:cs="Arial"/>
        </w:rPr>
        <w:t xml:space="preserve"> ofrecido por diversas empresas como son: Google, Microsoft y Apple, por mencionar unas. Este tiene como función </w:t>
      </w:r>
      <w:r w:rsidR="007932DB">
        <w:rPr>
          <w:rFonts w:ascii="Arial" w:hAnsi="Arial" w:cs="Arial"/>
        </w:rPr>
        <w:t>guardar tu información sin necesidad de guardarla en tu dispositvo, esto es bueno y a la vez malo, ¿Por</w:t>
      </w:r>
      <w:r w:rsidR="001A500F">
        <w:rPr>
          <w:rFonts w:ascii="Arial" w:hAnsi="Arial" w:cs="Arial"/>
        </w:rPr>
        <w:t xml:space="preserve"> </w:t>
      </w:r>
      <w:r w:rsidR="007932DB">
        <w:rPr>
          <w:rFonts w:ascii="Arial" w:hAnsi="Arial" w:cs="Arial"/>
        </w:rPr>
        <w:t>que bueno?, Tienes acceso a toda tu información en cualquier dispositivo, esta no ocupa tu almacenamiento interno que viene de fá</w:t>
      </w:r>
      <w:r w:rsidR="006902EA">
        <w:rPr>
          <w:rFonts w:ascii="Arial" w:hAnsi="Arial" w:cs="Arial"/>
        </w:rPr>
        <w:t>brica y esta herramienta</w:t>
      </w:r>
      <w:r w:rsidR="007932DB">
        <w:rPr>
          <w:rFonts w:ascii="Arial" w:hAnsi="Arial" w:cs="Arial"/>
        </w:rPr>
        <w:t xml:space="preserve"> no solo se puede utilizar para guardar docuementos si no tambien respaldos</w:t>
      </w:r>
      <w:r w:rsidR="006902EA">
        <w:rPr>
          <w:rFonts w:ascii="Arial" w:hAnsi="Arial" w:cs="Arial"/>
        </w:rPr>
        <w:t xml:space="preserve"> de seguridad</w:t>
      </w:r>
      <w:r w:rsidR="007932DB">
        <w:rPr>
          <w:rFonts w:ascii="Arial" w:hAnsi="Arial" w:cs="Arial"/>
        </w:rPr>
        <w:t xml:space="preserve"> de tu dispositivos.</w:t>
      </w:r>
      <w:r w:rsidR="001A500F">
        <w:rPr>
          <w:rFonts w:ascii="Arial" w:hAnsi="Arial" w:cs="Arial"/>
        </w:rPr>
        <w:t xml:space="preserve"> ¿Por que malo? </w:t>
      </w:r>
      <w:r w:rsidR="003B2722">
        <w:rPr>
          <w:rFonts w:ascii="Arial" w:hAnsi="Arial" w:cs="Arial"/>
        </w:rPr>
        <w:t xml:space="preserve">Al guardar tu información en un citio externo o perteneciente a una empresa privada estas autorizando para que dicha empresa tambien tenga acceso a tu información personal.  </w:t>
      </w:r>
    </w:p>
    <w:p w14:paraId="73013823" w14:textId="1E931A56" w:rsidR="008F7E6E" w:rsidRDefault="0080694C" w:rsidP="00440CF2">
      <w:pPr>
        <w:tabs>
          <w:tab w:val="left" w:pos="6349"/>
        </w:tabs>
        <w:jc w:val="center"/>
        <w:rPr>
          <w:rFonts w:ascii="Arial" w:hAnsi="Arial" w:cs="Arial"/>
        </w:rPr>
      </w:pPr>
      <w:r w:rsidRPr="0080694C">
        <w:rPr>
          <w:rFonts w:ascii="Arial" w:hAnsi="Arial" w:cs="Arial"/>
        </w:rPr>
        <w:drawing>
          <wp:anchor distT="0" distB="0" distL="114300" distR="114300" simplePos="0" relativeHeight="251659264" behindDoc="0" locked="0" layoutInCell="1" allowOverlap="1" wp14:anchorId="56316AC8" wp14:editId="159CD2A9">
            <wp:simplePos x="0" y="0"/>
            <wp:positionH relativeFrom="column">
              <wp:posOffset>2076994</wp:posOffset>
            </wp:positionH>
            <wp:positionV relativeFrom="paragraph">
              <wp:posOffset>168003</wp:posOffset>
            </wp:positionV>
            <wp:extent cx="2383064" cy="1884565"/>
            <wp:effectExtent l="0" t="0" r="508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3064" cy="1884565"/>
                    </a:xfrm>
                    <a:prstGeom prst="rect">
                      <a:avLst/>
                    </a:prstGeom>
                  </pic:spPr>
                </pic:pic>
              </a:graphicData>
            </a:graphic>
            <wp14:sizeRelH relativeFrom="page">
              <wp14:pctWidth>0</wp14:pctWidth>
            </wp14:sizeRelH>
            <wp14:sizeRelV relativeFrom="page">
              <wp14:pctHeight>0</wp14:pctHeight>
            </wp14:sizeRelV>
          </wp:anchor>
        </w:drawing>
      </w:r>
    </w:p>
    <w:p w14:paraId="4AF842EF" w14:textId="6736060D" w:rsidR="00440CF2" w:rsidRPr="00315A4E" w:rsidRDefault="00440CF2" w:rsidP="00440CF2">
      <w:pPr>
        <w:tabs>
          <w:tab w:val="left" w:pos="6349"/>
        </w:tabs>
        <w:jc w:val="center"/>
        <w:rPr>
          <w:rFonts w:ascii="Arial" w:hAnsi="Arial" w:cs="Arial"/>
          <w:b/>
          <w:sz w:val="36"/>
          <w:szCs w:val="36"/>
        </w:rPr>
      </w:pPr>
      <w:r w:rsidRPr="00315A4E">
        <w:rPr>
          <w:rFonts w:ascii="Arial" w:hAnsi="Arial" w:cs="Arial"/>
          <w:b/>
          <w:sz w:val="36"/>
          <w:szCs w:val="36"/>
        </w:rPr>
        <w:t xml:space="preserve"> </w:t>
      </w:r>
    </w:p>
    <w:p w14:paraId="72457C4D" w14:textId="3C4A6AA5" w:rsidR="0080694C" w:rsidRDefault="00440CF2" w:rsidP="00440CF2">
      <w:pPr>
        <w:tabs>
          <w:tab w:val="left" w:pos="6349"/>
        </w:tabs>
        <w:jc w:val="center"/>
        <w:rPr>
          <w:rFonts w:ascii="Arial" w:hAnsi="Arial" w:cs="Arial"/>
        </w:rPr>
      </w:pPr>
      <w:r>
        <w:rPr>
          <w:rFonts w:ascii="Arial" w:hAnsi="Arial" w:cs="Arial"/>
        </w:rPr>
        <w:t xml:space="preserve"> </w:t>
      </w:r>
    </w:p>
    <w:p w14:paraId="1D27CDB6" w14:textId="77777777" w:rsidR="0080694C" w:rsidRPr="0080694C" w:rsidRDefault="0080694C" w:rsidP="0080694C">
      <w:pPr>
        <w:rPr>
          <w:rFonts w:ascii="Arial" w:hAnsi="Arial" w:cs="Arial"/>
        </w:rPr>
      </w:pPr>
    </w:p>
    <w:p w14:paraId="21887F46" w14:textId="77777777" w:rsidR="0080694C" w:rsidRPr="0080694C" w:rsidRDefault="0080694C" w:rsidP="0080694C">
      <w:pPr>
        <w:rPr>
          <w:rFonts w:ascii="Arial" w:hAnsi="Arial" w:cs="Arial"/>
        </w:rPr>
      </w:pPr>
    </w:p>
    <w:p w14:paraId="3E8DFE3F" w14:textId="77777777" w:rsidR="0080694C" w:rsidRPr="0080694C" w:rsidRDefault="0080694C" w:rsidP="0080694C">
      <w:pPr>
        <w:rPr>
          <w:rFonts w:ascii="Arial" w:hAnsi="Arial" w:cs="Arial"/>
        </w:rPr>
      </w:pPr>
    </w:p>
    <w:p w14:paraId="359BFD1B" w14:textId="77777777" w:rsidR="0080694C" w:rsidRPr="0080694C" w:rsidRDefault="0080694C" w:rsidP="0080694C">
      <w:pPr>
        <w:rPr>
          <w:rFonts w:ascii="Arial" w:hAnsi="Arial" w:cs="Arial"/>
        </w:rPr>
      </w:pPr>
    </w:p>
    <w:p w14:paraId="73F465B8" w14:textId="77777777" w:rsidR="0080694C" w:rsidRPr="0080694C" w:rsidRDefault="0080694C" w:rsidP="0080694C">
      <w:pPr>
        <w:rPr>
          <w:rFonts w:ascii="Arial" w:hAnsi="Arial" w:cs="Arial"/>
        </w:rPr>
      </w:pPr>
    </w:p>
    <w:p w14:paraId="5151E648" w14:textId="77777777" w:rsidR="0080694C" w:rsidRPr="0080694C" w:rsidRDefault="0080694C" w:rsidP="0080694C">
      <w:pPr>
        <w:rPr>
          <w:rFonts w:ascii="Arial" w:hAnsi="Arial" w:cs="Arial"/>
        </w:rPr>
      </w:pPr>
    </w:p>
    <w:p w14:paraId="5EAC9118" w14:textId="77777777" w:rsidR="0080694C" w:rsidRPr="0080694C" w:rsidRDefault="0080694C" w:rsidP="0080694C">
      <w:pPr>
        <w:rPr>
          <w:rFonts w:ascii="Arial" w:hAnsi="Arial" w:cs="Arial"/>
        </w:rPr>
      </w:pPr>
    </w:p>
    <w:p w14:paraId="0DEA2033" w14:textId="1D473B6F" w:rsidR="00382859" w:rsidRPr="007E5F9D" w:rsidRDefault="0080694C" w:rsidP="0080694C">
      <w:pPr>
        <w:tabs>
          <w:tab w:val="left" w:pos="7726"/>
        </w:tabs>
        <w:rPr>
          <w:rFonts w:ascii="Arial" w:hAnsi="Arial" w:cs="Arial"/>
        </w:rPr>
      </w:pPr>
      <w:r w:rsidRPr="007E5F9D">
        <w:rPr>
          <w:rFonts w:ascii="Arial" w:hAnsi="Arial" w:cs="Arial"/>
        </w:rPr>
        <w:tab/>
      </w:r>
    </w:p>
    <w:p w14:paraId="50BFD283" w14:textId="5DBA38F7" w:rsidR="00247471" w:rsidRPr="007E5F9D" w:rsidRDefault="00247471" w:rsidP="0080694C">
      <w:pPr>
        <w:tabs>
          <w:tab w:val="left" w:pos="7726"/>
        </w:tabs>
        <w:rPr>
          <w:rFonts w:ascii="Arial" w:hAnsi="Arial" w:cs="Arial"/>
        </w:rPr>
      </w:pPr>
    </w:p>
    <w:p w14:paraId="02FDC835" w14:textId="77777777" w:rsidR="00247471" w:rsidRPr="007E5F9D" w:rsidRDefault="00247471" w:rsidP="00247471">
      <w:pPr>
        <w:rPr>
          <w:rFonts w:ascii="Arial" w:hAnsi="Arial" w:cs="Arial"/>
        </w:rPr>
      </w:pPr>
    </w:p>
    <w:p w14:paraId="6E21682B" w14:textId="77777777" w:rsidR="00247471" w:rsidRPr="007E5F9D" w:rsidRDefault="00247471" w:rsidP="00247471">
      <w:pPr>
        <w:rPr>
          <w:rFonts w:ascii="Arial" w:hAnsi="Arial" w:cs="Arial"/>
        </w:rPr>
      </w:pPr>
    </w:p>
    <w:p w14:paraId="06D8DA9F" w14:textId="77777777" w:rsidR="00247471" w:rsidRPr="007E5F9D" w:rsidRDefault="00247471" w:rsidP="00247471">
      <w:pPr>
        <w:jc w:val="center"/>
        <w:rPr>
          <w:rFonts w:ascii="Arial" w:hAnsi="Arial" w:cs="Arial"/>
          <w:b/>
          <w:sz w:val="40"/>
          <w:szCs w:val="40"/>
        </w:rPr>
      </w:pPr>
      <w:r w:rsidRPr="007E5F9D">
        <w:rPr>
          <w:rFonts w:ascii="Arial" w:hAnsi="Arial" w:cs="Arial"/>
          <w:b/>
          <w:sz w:val="40"/>
          <w:szCs w:val="40"/>
        </w:rPr>
        <w:t>Seridores de correo</w:t>
      </w:r>
    </w:p>
    <w:p w14:paraId="4C2844DB" w14:textId="4847C680" w:rsidR="0080694C" w:rsidRPr="007E5F9D" w:rsidRDefault="00247471" w:rsidP="00247471">
      <w:pPr>
        <w:jc w:val="center"/>
        <w:rPr>
          <w:rFonts w:ascii="Arial" w:hAnsi="Arial" w:cs="Arial"/>
          <w:b/>
          <w:sz w:val="40"/>
          <w:szCs w:val="40"/>
        </w:rPr>
      </w:pPr>
      <w:r w:rsidRPr="007E5F9D">
        <w:rPr>
          <w:rFonts w:ascii="Arial" w:hAnsi="Arial" w:cs="Arial"/>
          <w:b/>
          <w:sz w:val="40"/>
          <w:szCs w:val="40"/>
        </w:rPr>
        <w:t xml:space="preserve"> </w:t>
      </w:r>
    </w:p>
    <w:p w14:paraId="3DE72C26" w14:textId="77777777" w:rsidR="00247471" w:rsidRPr="007E5F9D" w:rsidRDefault="00247471" w:rsidP="00247471">
      <w:pPr>
        <w:jc w:val="center"/>
        <w:rPr>
          <w:rFonts w:ascii="Arial" w:hAnsi="Arial" w:cs="Arial"/>
        </w:rPr>
      </w:pPr>
      <w:r w:rsidRPr="007E5F9D">
        <w:rPr>
          <w:rFonts w:ascii="Arial" w:hAnsi="Arial" w:cs="Arial"/>
        </w:rPr>
        <w:t>El correo electrinico es un es un servivicio de comunicación personal y almacenamiento de “correos” como su nombre lo dice, este mismo es mayormente utlizado para que toda la información de los sitios web de tu preferencia puedan mandarte información.</w:t>
      </w:r>
    </w:p>
    <w:p w14:paraId="0C1C7B63" w14:textId="74698CF8" w:rsidR="00247471" w:rsidRPr="007E5F9D" w:rsidRDefault="00247471" w:rsidP="00247471">
      <w:pPr>
        <w:jc w:val="center"/>
        <w:rPr>
          <w:rFonts w:ascii="Arial" w:hAnsi="Arial" w:cs="Arial"/>
        </w:rPr>
      </w:pPr>
      <w:r w:rsidRPr="007E5F9D">
        <w:rPr>
          <w:rFonts w:ascii="Arial" w:hAnsi="Arial" w:cs="Arial"/>
        </w:rPr>
        <w:t xml:space="preserve">Entre unos de ellos podemos encontrar:  Gmail (perteneciente a Google), Outlook (perteneciente a Microsoft) y Mail (perteneciente a la empresa Apple)  </w:t>
      </w:r>
    </w:p>
    <w:p w14:paraId="1051E9FA" w14:textId="77777777" w:rsidR="0055102B" w:rsidRPr="007E5F9D" w:rsidRDefault="0055102B" w:rsidP="00247471">
      <w:pPr>
        <w:jc w:val="center"/>
        <w:rPr>
          <w:rFonts w:ascii="Arial" w:hAnsi="Arial" w:cs="Arial"/>
        </w:rPr>
      </w:pPr>
    </w:p>
    <w:p w14:paraId="6A011913" w14:textId="7744028D" w:rsidR="004F3F2D" w:rsidRPr="007E5F9D" w:rsidRDefault="004F3F2D" w:rsidP="00247471">
      <w:pPr>
        <w:jc w:val="center"/>
        <w:rPr>
          <w:rFonts w:ascii="Arial" w:hAnsi="Arial" w:cs="Arial"/>
        </w:rPr>
      </w:pPr>
      <w:r w:rsidRPr="007E5F9D">
        <w:rPr>
          <w:rFonts w:ascii="Arial" w:hAnsi="Arial" w:cs="Arial"/>
        </w:rPr>
        <w:t>Ventajas</w:t>
      </w:r>
    </w:p>
    <w:p w14:paraId="472BD2D5" w14:textId="4A3656A6" w:rsidR="004F3F2D" w:rsidRPr="007E5F9D" w:rsidRDefault="004F3F2D" w:rsidP="004F3F2D">
      <w:pPr>
        <w:pStyle w:val="Prrafodelista"/>
        <w:numPr>
          <w:ilvl w:val="0"/>
          <w:numId w:val="3"/>
        </w:numPr>
        <w:rPr>
          <w:rFonts w:ascii="Arial" w:hAnsi="Arial" w:cs="Arial"/>
          <w:i/>
        </w:rPr>
      </w:pPr>
      <w:r w:rsidRPr="007E5F9D">
        <w:rPr>
          <w:rFonts w:ascii="Arial" w:hAnsi="Arial" w:cs="Arial"/>
          <w:i/>
        </w:rPr>
        <w:t>Gamail</w:t>
      </w:r>
    </w:p>
    <w:p w14:paraId="3AB08685" w14:textId="77777777" w:rsidR="004F3F2D" w:rsidRPr="007E5F9D" w:rsidRDefault="004F3F2D" w:rsidP="004F3F2D">
      <w:pPr>
        <w:pStyle w:val="Prrafodelista"/>
        <w:numPr>
          <w:ilvl w:val="0"/>
          <w:numId w:val="4"/>
        </w:numPr>
        <w:jc w:val="both"/>
        <w:rPr>
          <w:rFonts w:ascii="Arial" w:hAnsi="Arial" w:cs="Arial"/>
        </w:rPr>
      </w:pPr>
      <w:r w:rsidRPr="007E5F9D">
        <w:rPr>
          <w:rFonts w:ascii="Arial" w:hAnsi="Arial" w:cs="Arial"/>
        </w:rPr>
        <w:t>Resives correros electronicos de manera eficiente</w:t>
      </w:r>
    </w:p>
    <w:p w14:paraId="5CE71C56" w14:textId="77777777" w:rsidR="004F3F2D" w:rsidRPr="007E5F9D" w:rsidRDefault="004F3F2D" w:rsidP="004F3F2D">
      <w:pPr>
        <w:pStyle w:val="Prrafodelista"/>
        <w:numPr>
          <w:ilvl w:val="0"/>
          <w:numId w:val="4"/>
        </w:numPr>
        <w:jc w:val="both"/>
        <w:rPr>
          <w:rFonts w:ascii="Arial" w:hAnsi="Arial" w:cs="Arial"/>
        </w:rPr>
      </w:pPr>
      <w:r w:rsidRPr="007E5F9D">
        <w:rPr>
          <w:rFonts w:ascii="Arial" w:hAnsi="Arial" w:cs="Arial"/>
        </w:rPr>
        <w:t xml:space="preserve">Puede ayudarte a organizar de una mejor manera tu información </w:t>
      </w:r>
    </w:p>
    <w:p w14:paraId="32126566" w14:textId="77777777" w:rsidR="004F3F2D" w:rsidRPr="007E5F9D" w:rsidRDefault="004F3F2D" w:rsidP="004F3F2D">
      <w:pPr>
        <w:pStyle w:val="Prrafodelista"/>
        <w:numPr>
          <w:ilvl w:val="0"/>
          <w:numId w:val="4"/>
        </w:numPr>
        <w:jc w:val="both"/>
        <w:rPr>
          <w:rFonts w:ascii="Arial" w:hAnsi="Arial" w:cs="Arial"/>
        </w:rPr>
      </w:pPr>
      <w:r w:rsidRPr="007E5F9D">
        <w:rPr>
          <w:rFonts w:ascii="Arial" w:hAnsi="Arial" w:cs="Arial"/>
        </w:rPr>
        <w:t>Te ofrece un registro de datos para aplicaciones más rápido</w:t>
      </w:r>
    </w:p>
    <w:p w14:paraId="74083954" w14:textId="77777777" w:rsidR="004F3F2D" w:rsidRPr="007E5F9D" w:rsidRDefault="004F3F2D" w:rsidP="004F3F2D">
      <w:pPr>
        <w:pStyle w:val="Prrafodelista"/>
        <w:ind w:left="1440"/>
        <w:jc w:val="both"/>
        <w:rPr>
          <w:rFonts w:ascii="Arial" w:hAnsi="Arial" w:cs="Arial"/>
        </w:rPr>
      </w:pPr>
    </w:p>
    <w:p w14:paraId="602E3A11" w14:textId="5037496A" w:rsidR="004F3F2D" w:rsidRPr="007E5F9D" w:rsidRDefault="004F3F2D" w:rsidP="004F3F2D">
      <w:pPr>
        <w:pStyle w:val="Prrafodelista"/>
        <w:ind w:left="1440"/>
        <w:rPr>
          <w:rFonts w:ascii="Arial" w:hAnsi="Arial" w:cs="Arial"/>
        </w:rPr>
      </w:pPr>
      <w:r w:rsidRPr="007E5F9D">
        <w:rPr>
          <w:rFonts w:ascii="Arial" w:hAnsi="Arial" w:cs="Arial"/>
        </w:rPr>
        <w:t xml:space="preserve">                                                Desventajas </w:t>
      </w:r>
    </w:p>
    <w:p w14:paraId="706A5685" w14:textId="77777777" w:rsidR="00E769AC" w:rsidRPr="007E5F9D" w:rsidRDefault="00E769AC" w:rsidP="004F3F2D">
      <w:pPr>
        <w:pStyle w:val="Prrafodelista"/>
        <w:ind w:left="1440"/>
        <w:rPr>
          <w:rFonts w:ascii="Arial" w:hAnsi="Arial" w:cs="Arial"/>
        </w:rPr>
      </w:pPr>
    </w:p>
    <w:p w14:paraId="7A8C32D7" w14:textId="50A8663C" w:rsidR="004F3F2D" w:rsidRPr="007E5F9D" w:rsidRDefault="00E769AC" w:rsidP="004F3F2D">
      <w:pPr>
        <w:pStyle w:val="Prrafodelista"/>
        <w:numPr>
          <w:ilvl w:val="0"/>
          <w:numId w:val="6"/>
        </w:numPr>
        <w:rPr>
          <w:rFonts w:ascii="Arial" w:hAnsi="Arial" w:cs="Arial"/>
        </w:rPr>
      </w:pPr>
      <w:r w:rsidRPr="007E5F9D">
        <w:rPr>
          <w:rFonts w:ascii="Arial" w:hAnsi="Arial" w:cs="Arial"/>
        </w:rPr>
        <w:t xml:space="preserve">Para algunos sitios es necesario contar con otras cuentas de correo electronico debido a que no siempre es compatible  </w:t>
      </w:r>
      <w:r w:rsidR="004F3F2D" w:rsidRPr="007E5F9D">
        <w:rPr>
          <w:rFonts w:ascii="Arial" w:hAnsi="Arial" w:cs="Arial"/>
        </w:rPr>
        <w:t xml:space="preserve"> </w:t>
      </w:r>
    </w:p>
    <w:p w14:paraId="314BF658" w14:textId="6766E8B5" w:rsidR="00074BE7" w:rsidRPr="007E5F9D" w:rsidRDefault="00074BE7" w:rsidP="004F3F2D">
      <w:pPr>
        <w:pStyle w:val="Prrafodelista"/>
        <w:jc w:val="both"/>
        <w:rPr>
          <w:rFonts w:ascii="Arial" w:hAnsi="Arial" w:cs="Arial"/>
        </w:rPr>
      </w:pPr>
      <w:r w:rsidRPr="007E5F9D">
        <w:rPr>
          <w:rFonts w:ascii="Arial" w:hAnsi="Arial" w:cs="Arial"/>
        </w:rPr>
        <w:drawing>
          <wp:anchor distT="0" distB="0" distL="114300" distR="114300" simplePos="0" relativeHeight="251660288" behindDoc="0" locked="0" layoutInCell="1" allowOverlap="1" wp14:anchorId="55F4C88A" wp14:editId="1FBE2359">
            <wp:simplePos x="0" y="0"/>
            <wp:positionH relativeFrom="column">
              <wp:posOffset>2072744</wp:posOffset>
            </wp:positionH>
            <wp:positionV relativeFrom="paragraph">
              <wp:posOffset>55541</wp:posOffset>
            </wp:positionV>
            <wp:extent cx="2519289" cy="1316531"/>
            <wp:effectExtent l="0" t="0" r="0" b="444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19289" cy="1316531"/>
                    </a:xfrm>
                    <a:prstGeom prst="rect">
                      <a:avLst/>
                    </a:prstGeom>
                  </pic:spPr>
                </pic:pic>
              </a:graphicData>
            </a:graphic>
            <wp14:sizeRelH relativeFrom="page">
              <wp14:pctWidth>0</wp14:pctWidth>
            </wp14:sizeRelH>
            <wp14:sizeRelV relativeFrom="page">
              <wp14:pctHeight>0</wp14:pctHeight>
            </wp14:sizeRelV>
          </wp:anchor>
        </w:drawing>
      </w:r>
      <w:r w:rsidR="004F3F2D" w:rsidRPr="007E5F9D">
        <w:rPr>
          <w:rFonts w:ascii="Arial" w:hAnsi="Arial" w:cs="Arial"/>
        </w:rPr>
        <w:t xml:space="preserve"> </w:t>
      </w:r>
    </w:p>
    <w:p w14:paraId="6501E368" w14:textId="6948993D" w:rsidR="00074BE7" w:rsidRPr="007E5F9D" w:rsidRDefault="00074BE7" w:rsidP="00074BE7">
      <w:pPr>
        <w:rPr>
          <w:rFonts w:ascii="Arial" w:hAnsi="Arial" w:cs="Arial"/>
        </w:rPr>
      </w:pPr>
    </w:p>
    <w:p w14:paraId="418E7F30" w14:textId="4185C29D" w:rsidR="00074BE7" w:rsidRPr="007E5F9D" w:rsidRDefault="00074BE7" w:rsidP="00074BE7">
      <w:pPr>
        <w:rPr>
          <w:rFonts w:ascii="Arial" w:hAnsi="Arial" w:cs="Arial"/>
        </w:rPr>
      </w:pPr>
    </w:p>
    <w:p w14:paraId="564A869F" w14:textId="31F51DAB" w:rsidR="00074BE7" w:rsidRPr="007E5F9D" w:rsidRDefault="00074BE7" w:rsidP="00074BE7">
      <w:pPr>
        <w:rPr>
          <w:rFonts w:ascii="Arial" w:hAnsi="Arial" w:cs="Arial"/>
        </w:rPr>
      </w:pPr>
    </w:p>
    <w:p w14:paraId="3B652B76" w14:textId="31EF4A46" w:rsidR="004F3F2D" w:rsidRPr="007E5F9D" w:rsidRDefault="004F3F2D" w:rsidP="00074BE7">
      <w:pPr>
        <w:rPr>
          <w:rFonts w:ascii="Arial" w:hAnsi="Arial" w:cs="Arial"/>
        </w:rPr>
      </w:pPr>
    </w:p>
    <w:p w14:paraId="041B7096" w14:textId="77777777" w:rsidR="00074BE7" w:rsidRPr="007E5F9D" w:rsidRDefault="00074BE7" w:rsidP="00074BE7">
      <w:pPr>
        <w:rPr>
          <w:rFonts w:ascii="Arial" w:hAnsi="Arial" w:cs="Arial"/>
        </w:rPr>
      </w:pPr>
    </w:p>
    <w:p w14:paraId="2BBAD068" w14:textId="77777777" w:rsidR="00074BE7" w:rsidRPr="007E5F9D" w:rsidRDefault="00074BE7" w:rsidP="00074BE7">
      <w:pPr>
        <w:rPr>
          <w:rFonts w:ascii="Arial" w:hAnsi="Arial" w:cs="Arial"/>
        </w:rPr>
      </w:pPr>
    </w:p>
    <w:p w14:paraId="38D9FC2D" w14:textId="77777777" w:rsidR="00074BE7" w:rsidRPr="007E5F9D" w:rsidRDefault="00074BE7" w:rsidP="00074BE7">
      <w:pPr>
        <w:rPr>
          <w:rFonts w:ascii="Arial" w:hAnsi="Arial" w:cs="Arial"/>
        </w:rPr>
      </w:pPr>
    </w:p>
    <w:p w14:paraId="1DAC0E63" w14:textId="54196DE6" w:rsidR="00074BE7" w:rsidRPr="007E5F9D" w:rsidRDefault="00074BE7" w:rsidP="00074BE7">
      <w:pPr>
        <w:rPr>
          <w:rFonts w:ascii="Arial" w:hAnsi="Arial" w:cs="Arial"/>
        </w:rPr>
      </w:pPr>
    </w:p>
    <w:p w14:paraId="6CB09CBE" w14:textId="1B732B46" w:rsidR="00074BE7" w:rsidRPr="007E5F9D" w:rsidRDefault="00074BE7" w:rsidP="00074BE7">
      <w:pPr>
        <w:jc w:val="center"/>
        <w:rPr>
          <w:rFonts w:ascii="Arial" w:hAnsi="Arial" w:cs="Arial"/>
        </w:rPr>
      </w:pPr>
      <w:r w:rsidRPr="007E5F9D">
        <w:rPr>
          <w:rFonts w:ascii="Arial" w:hAnsi="Arial" w:cs="Arial"/>
        </w:rPr>
        <w:t xml:space="preserve">Ventajas </w:t>
      </w:r>
    </w:p>
    <w:p w14:paraId="662546E6" w14:textId="1035DC64" w:rsidR="00074BE7" w:rsidRPr="007E5F9D" w:rsidRDefault="00074BE7" w:rsidP="00074BE7">
      <w:pPr>
        <w:pStyle w:val="Prrafodelista"/>
        <w:numPr>
          <w:ilvl w:val="0"/>
          <w:numId w:val="3"/>
        </w:numPr>
        <w:rPr>
          <w:rFonts w:ascii="Arial" w:hAnsi="Arial" w:cs="Arial"/>
          <w:i/>
        </w:rPr>
      </w:pPr>
      <w:r w:rsidRPr="007E5F9D">
        <w:rPr>
          <w:rFonts w:ascii="Arial" w:hAnsi="Arial" w:cs="Arial"/>
          <w:i/>
        </w:rPr>
        <w:t xml:space="preserve">Outlook </w:t>
      </w:r>
    </w:p>
    <w:p w14:paraId="7D54AE03" w14:textId="77777777" w:rsidR="00074BE7" w:rsidRPr="007E5F9D" w:rsidRDefault="00074BE7" w:rsidP="00074BE7">
      <w:pPr>
        <w:pStyle w:val="Prrafodelista"/>
        <w:ind w:left="1440"/>
        <w:rPr>
          <w:rFonts w:ascii="Arial" w:hAnsi="Arial" w:cs="Arial"/>
          <w:i/>
        </w:rPr>
      </w:pPr>
    </w:p>
    <w:p w14:paraId="485563CB" w14:textId="77777777" w:rsidR="00074BE7" w:rsidRPr="007E5F9D" w:rsidRDefault="00074BE7" w:rsidP="00074BE7">
      <w:pPr>
        <w:pStyle w:val="Prrafodelista"/>
        <w:numPr>
          <w:ilvl w:val="0"/>
          <w:numId w:val="7"/>
        </w:numPr>
        <w:jc w:val="both"/>
        <w:rPr>
          <w:rFonts w:ascii="Arial" w:hAnsi="Arial" w:cs="Arial"/>
        </w:rPr>
      </w:pPr>
      <w:r w:rsidRPr="007E5F9D">
        <w:rPr>
          <w:rFonts w:ascii="Arial" w:hAnsi="Arial" w:cs="Arial"/>
        </w:rPr>
        <w:t>Resives correros electronicos de manera eficiente</w:t>
      </w:r>
    </w:p>
    <w:p w14:paraId="0EE24EA5" w14:textId="77777777" w:rsidR="00074BE7" w:rsidRPr="007E5F9D" w:rsidRDefault="00074BE7" w:rsidP="00074BE7">
      <w:pPr>
        <w:pStyle w:val="Prrafodelista"/>
        <w:numPr>
          <w:ilvl w:val="0"/>
          <w:numId w:val="7"/>
        </w:numPr>
        <w:jc w:val="both"/>
        <w:rPr>
          <w:rFonts w:ascii="Arial" w:hAnsi="Arial" w:cs="Arial"/>
        </w:rPr>
      </w:pPr>
      <w:r w:rsidRPr="007E5F9D">
        <w:rPr>
          <w:rFonts w:ascii="Arial" w:hAnsi="Arial" w:cs="Arial"/>
        </w:rPr>
        <w:t xml:space="preserve">Puede ayudarte a organizar de una mejor manera tu información </w:t>
      </w:r>
    </w:p>
    <w:p w14:paraId="1AEFD900" w14:textId="29441041" w:rsidR="00074BE7" w:rsidRPr="007E5F9D" w:rsidRDefault="00074BE7" w:rsidP="00074BE7">
      <w:pPr>
        <w:pStyle w:val="Prrafodelista"/>
        <w:numPr>
          <w:ilvl w:val="0"/>
          <w:numId w:val="7"/>
        </w:numPr>
        <w:jc w:val="both"/>
        <w:rPr>
          <w:rFonts w:ascii="Arial" w:hAnsi="Arial" w:cs="Arial"/>
        </w:rPr>
      </w:pPr>
      <w:r w:rsidRPr="007E5F9D">
        <w:rPr>
          <w:rFonts w:ascii="Arial" w:hAnsi="Arial" w:cs="Arial"/>
        </w:rPr>
        <w:t>Te ofrece un registro de datos para aplicaciones más rápido</w:t>
      </w:r>
    </w:p>
    <w:p w14:paraId="1F124E88" w14:textId="314B9FF0" w:rsidR="00074BE7" w:rsidRPr="007E5F9D" w:rsidRDefault="00074BE7" w:rsidP="00074BE7">
      <w:pPr>
        <w:pStyle w:val="Prrafodelista"/>
        <w:numPr>
          <w:ilvl w:val="0"/>
          <w:numId w:val="7"/>
        </w:numPr>
        <w:jc w:val="both"/>
        <w:rPr>
          <w:rFonts w:ascii="Arial" w:hAnsi="Arial" w:cs="Arial"/>
        </w:rPr>
      </w:pPr>
      <w:r w:rsidRPr="007E5F9D">
        <w:rPr>
          <w:rFonts w:ascii="Arial" w:hAnsi="Arial" w:cs="Arial"/>
        </w:rPr>
        <w:t>Cuenta con diversos servicios de Microsoft (one note, one drive etc…)</w:t>
      </w:r>
    </w:p>
    <w:p w14:paraId="0284876A" w14:textId="77777777" w:rsidR="00074BE7" w:rsidRPr="007E5F9D" w:rsidRDefault="00074BE7" w:rsidP="00074BE7">
      <w:pPr>
        <w:jc w:val="both"/>
        <w:rPr>
          <w:rFonts w:ascii="Arial" w:hAnsi="Arial" w:cs="Arial"/>
        </w:rPr>
      </w:pPr>
    </w:p>
    <w:p w14:paraId="7E648C4B" w14:textId="55322EA6" w:rsidR="00074BE7" w:rsidRPr="007E5F9D" w:rsidRDefault="00074BE7" w:rsidP="00074BE7">
      <w:pPr>
        <w:tabs>
          <w:tab w:val="left" w:pos="5099"/>
        </w:tabs>
        <w:jc w:val="center"/>
        <w:rPr>
          <w:rFonts w:ascii="Arial" w:hAnsi="Arial" w:cs="Arial"/>
        </w:rPr>
      </w:pPr>
      <w:r w:rsidRPr="007E5F9D">
        <w:rPr>
          <w:rFonts w:ascii="Arial" w:hAnsi="Arial" w:cs="Arial"/>
        </w:rPr>
        <w:t>Desventajas</w:t>
      </w:r>
    </w:p>
    <w:p w14:paraId="553CE2BB" w14:textId="6C954A89" w:rsidR="00074BE7" w:rsidRPr="007E5F9D" w:rsidRDefault="00074BE7" w:rsidP="00074BE7">
      <w:pPr>
        <w:pStyle w:val="Prrafodelista"/>
        <w:numPr>
          <w:ilvl w:val="0"/>
          <w:numId w:val="8"/>
        </w:numPr>
        <w:rPr>
          <w:rFonts w:ascii="Arial" w:hAnsi="Arial" w:cs="Arial"/>
        </w:rPr>
      </w:pPr>
      <w:r w:rsidRPr="007E5F9D">
        <w:rPr>
          <w:rFonts w:ascii="Arial" w:hAnsi="Arial" w:cs="Arial"/>
        </w:rPr>
        <w:t>Par</w:t>
      </w:r>
      <w:r w:rsidRPr="007E5F9D">
        <w:rPr>
          <w:rFonts w:ascii="Arial" w:hAnsi="Arial" w:cs="Arial"/>
        </w:rPr>
        <w:t xml:space="preserve">a algunos sitios es necesario contar con otras cuentas de correo electronico debido a que no siempre es compatible   </w:t>
      </w:r>
    </w:p>
    <w:p w14:paraId="01347F5C" w14:textId="2237C822" w:rsidR="00074BE7" w:rsidRPr="007E5F9D" w:rsidRDefault="00074BE7" w:rsidP="00074BE7">
      <w:pPr>
        <w:tabs>
          <w:tab w:val="left" w:pos="5099"/>
        </w:tabs>
        <w:jc w:val="center"/>
        <w:rPr>
          <w:rFonts w:ascii="Arial" w:hAnsi="Arial" w:cs="Arial"/>
        </w:rPr>
      </w:pPr>
      <w:r w:rsidRPr="007E5F9D">
        <w:rPr>
          <w:rFonts w:ascii="Arial" w:hAnsi="Arial" w:cs="Arial"/>
        </w:rPr>
        <w:drawing>
          <wp:anchor distT="0" distB="0" distL="114300" distR="114300" simplePos="0" relativeHeight="251661312" behindDoc="0" locked="0" layoutInCell="1" allowOverlap="1" wp14:anchorId="1B18008E" wp14:editId="49EC9331">
            <wp:simplePos x="0" y="0"/>
            <wp:positionH relativeFrom="column">
              <wp:posOffset>2304935</wp:posOffset>
            </wp:positionH>
            <wp:positionV relativeFrom="paragraph">
              <wp:posOffset>160020</wp:posOffset>
            </wp:positionV>
            <wp:extent cx="2098425" cy="1135213"/>
            <wp:effectExtent l="0" t="0" r="10160" b="825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98425" cy="1135213"/>
                    </a:xfrm>
                    <a:prstGeom prst="rect">
                      <a:avLst/>
                    </a:prstGeom>
                  </pic:spPr>
                </pic:pic>
              </a:graphicData>
            </a:graphic>
            <wp14:sizeRelH relativeFrom="page">
              <wp14:pctWidth>0</wp14:pctWidth>
            </wp14:sizeRelH>
            <wp14:sizeRelV relativeFrom="page">
              <wp14:pctHeight>0</wp14:pctHeight>
            </wp14:sizeRelV>
          </wp:anchor>
        </w:drawing>
      </w:r>
    </w:p>
    <w:p w14:paraId="644F113E" w14:textId="3AE94639" w:rsidR="00074BE7" w:rsidRPr="007E5F9D" w:rsidRDefault="00074BE7" w:rsidP="00074BE7">
      <w:pPr>
        <w:pStyle w:val="Prrafodelista"/>
        <w:ind w:left="1440"/>
        <w:rPr>
          <w:rFonts w:ascii="Arial" w:hAnsi="Arial" w:cs="Arial"/>
          <w:i/>
        </w:rPr>
      </w:pPr>
    </w:p>
    <w:p w14:paraId="6FFBF268" w14:textId="77777777" w:rsidR="00074BE7" w:rsidRPr="007E5F9D" w:rsidRDefault="00074BE7" w:rsidP="00074BE7">
      <w:pPr>
        <w:rPr>
          <w:rFonts w:ascii="Arial" w:hAnsi="Arial" w:cs="Arial"/>
        </w:rPr>
      </w:pPr>
    </w:p>
    <w:p w14:paraId="2CEED229" w14:textId="77777777" w:rsidR="00074BE7" w:rsidRPr="007E5F9D" w:rsidRDefault="00074BE7" w:rsidP="00074BE7">
      <w:pPr>
        <w:rPr>
          <w:rFonts w:ascii="Arial" w:hAnsi="Arial" w:cs="Arial"/>
        </w:rPr>
      </w:pPr>
    </w:p>
    <w:p w14:paraId="1E74887E" w14:textId="61013B78" w:rsidR="00074BE7" w:rsidRPr="007E5F9D" w:rsidRDefault="00074BE7" w:rsidP="00074BE7">
      <w:pPr>
        <w:tabs>
          <w:tab w:val="left" w:pos="7299"/>
        </w:tabs>
        <w:rPr>
          <w:rFonts w:ascii="Arial" w:hAnsi="Arial" w:cs="Arial"/>
        </w:rPr>
      </w:pPr>
      <w:r w:rsidRPr="007E5F9D">
        <w:rPr>
          <w:rFonts w:ascii="Arial" w:hAnsi="Arial" w:cs="Arial"/>
        </w:rPr>
        <w:tab/>
      </w:r>
    </w:p>
    <w:p w14:paraId="07535CDD" w14:textId="570E0F88" w:rsidR="00074BE7" w:rsidRPr="007E5F9D" w:rsidRDefault="00074BE7" w:rsidP="00074BE7">
      <w:pPr>
        <w:tabs>
          <w:tab w:val="left" w:pos="7299"/>
        </w:tabs>
        <w:rPr>
          <w:rFonts w:ascii="Arial" w:hAnsi="Arial" w:cs="Arial"/>
        </w:rPr>
      </w:pPr>
    </w:p>
    <w:p w14:paraId="241E3DD6" w14:textId="2729D6A5" w:rsidR="00074BE7" w:rsidRPr="007E5F9D" w:rsidRDefault="00074BE7" w:rsidP="00074BE7">
      <w:pPr>
        <w:tabs>
          <w:tab w:val="left" w:pos="7299"/>
        </w:tabs>
        <w:rPr>
          <w:rFonts w:ascii="Arial" w:hAnsi="Arial" w:cs="Arial"/>
        </w:rPr>
      </w:pPr>
    </w:p>
    <w:p w14:paraId="37371362" w14:textId="5621EA41" w:rsidR="00074BE7" w:rsidRPr="007E5F9D" w:rsidRDefault="00074BE7" w:rsidP="00074BE7">
      <w:pPr>
        <w:tabs>
          <w:tab w:val="left" w:pos="7299"/>
        </w:tabs>
        <w:rPr>
          <w:rFonts w:ascii="Arial" w:hAnsi="Arial" w:cs="Arial"/>
        </w:rPr>
      </w:pPr>
    </w:p>
    <w:p w14:paraId="1B3FDFB4" w14:textId="5D95BEA8" w:rsidR="00074BE7" w:rsidRPr="007E5F9D" w:rsidRDefault="00074BE7" w:rsidP="00074BE7">
      <w:pPr>
        <w:tabs>
          <w:tab w:val="left" w:pos="7299"/>
        </w:tabs>
        <w:rPr>
          <w:rFonts w:ascii="Arial" w:hAnsi="Arial" w:cs="Arial"/>
        </w:rPr>
      </w:pPr>
    </w:p>
    <w:p w14:paraId="7C75B5B5" w14:textId="0E4C2EAF" w:rsidR="00074BE7" w:rsidRPr="007E5F9D" w:rsidRDefault="00074BE7" w:rsidP="00074BE7">
      <w:pPr>
        <w:tabs>
          <w:tab w:val="left" w:pos="7299"/>
        </w:tabs>
        <w:jc w:val="center"/>
        <w:rPr>
          <w:rFonts w:ascii="Arial" w:hAnsi="Arial" w:cs="Arial"/>
        </w:rPr>
      </w:pPr>
      <w:r w:rsidRPr="007E5F9D">
        <w:rPr>
          <w:rFonts w:ascii="Arial" w:hAnsi="Arial" w:cs="Arial"/>
        </w:rPr>
        <w:t>Ventajas</w:t>
      </w:r>
    </w:p>
    <w:p w14:paraId="1728CBA7" w14:textId="13F641CD" w:rsidR="00074BE7" w:rsidRPr="007E5F9D" w:rsidRDefault="00074BE7" w:rsidP="00074BE7">
      <w:pPr>
        <w:tabs>
          <w:tab w:val="left" w:pos="7299"/>
        </w:tabs>
        <w:jc w:val="center"/>
        <w:rPr>
          <w:rFonts w:ascii="Arial" w:hAnsi="Arial" w:cs="Arial"/>
        </w:rPr>
      </w:pPr>
    </w:p>
    <w:p w14:paraId="3A594072" w14:textId="66E2861C" w:rsidR="00074BE7" w:rsidRPr="007E5F9D" w:rsidRDefault="00074BE7" w:rsidP="00074BE7">
      <w:pPr>
        <w:pStyle w:val="Prrafodelista"/>
        <w:numPr>
          <w:ilvl w:val="0"/>
          <w:numId w:val="3"/>
        </w:numPr>
        <w:tabs>
          <w:tab w:val="left" w:pos="7299"/>
        </w:tabs>
        <w:rPr>
          <w:rFonts w:ascii="Arial" w:hAnsi="Arial" w:cs="Arial"/>
        </w:rPr>
      </w:pPr>
      <w:r w:rsidRPr="007E5F9D">
        <w:rPr>
          <w:rFonts w:ascii="Arial" w:hAnsi="Arial" w:cs="Arial"/>
        </w:rPr>
        <w:lastRenderedPageBreak/>
        <w:t>Mail</w:t>
      </w:r>
    </w:p>
    <w:p w14:paraId="72F09324" w14:textId="1EEE23F3" w:rsidR="00074BE7" w:rsidRPr="007E5F9D" w:rsidRDefault="00074BE7" w:rsidP="00074BE7">
      <w:pPr>
        <w:pStyle w:val="Prrafodelista"/>
        <w:ind w:left="1440"/>
        <w:rPr>
          <w:rFonts w:ascii="Arial" w:hAnsi="Arial" w:cs="Arial"/>
          <w:i/>
        </w:rPr>
      </w:pPr>
    </w:p>
    <w:p w14:paraId="1249BB0D" w14:textId="01F8A529" w:rsidR="00074BE7" w:rsidRPr="007E5F9D" w:rsidRDefault="00074BE7" w:rsidP="00074BE7">
      <w:pPr>
        <w:pStyle w:val="Prrafodelista"/>
        <w:numPr>
          <w:ilvl w:val="0"/>
          <w:numId w:val="9"/>
        </w:numPr>
        <w:jc w:val="both"/>
        <w:rPr>
          <w:rFonts w:ascii="Arial" w:hAnsi="Arial" w:cs="Arial"/>
        </w:rPr>
      </w:pPr>
      <w:r w:rsidRPr="007E5F9D">
        <w:rPr>
          <w:rFonts w:ascii="Arial" w:hAnsi="Arial" w:cs="Arial"/>
        </w:rPr>
        <w:t>Resives correros electronicos de manera eficiente</w:t>
      </w:r>
    </w:p>
    <w:p w14:paraId="319995A6" w14:textId="77777777" w:rsidR="00074BE7" w:rsidRPr="007E5F9D" w:rsidRDefault="00074BE7" w:rsidP="00074BE7">
      <w:pPr>
        <w:pStyle w:val="Prrafodelista"/>
        <w:numPr>
          <w:ilvl w:val="0"/>
          <w:numId w:val="9"/>
        </w:numPr>
        <w:jc w:val="both"/>
        <w:rPr>
          <w:rFonts w:ascii="Arial" w:hAnsi="Arial" w:cs="Arial"/>
        </w:rPr>
      </w:pPr>
      <w:r w:rsidRPr="007E5F9D">
        <w:rPr>
          <w:rFonts w:ascii="Arial" w:hAnsi="Arial" w:cs="Arial"/>
        </w:rPr>
        <w:t xml:space="preserve">Puede ayudarte a organizar de una mejor manera tu información </w:t>
      </w:r>
    </w:p>
    <w:p w14:paraId="6C0ED66C" w14:textId="1CF30207" w:rsidR="00074BE7" w:rsidRPr="007E5F9D" w:rsidRDefault="00074BE7" w:rsidP="00074BE7">
      <w:pPr>
        <w:pStyle w:val="Prrafodelista"/>
        <w:numPr>
          <w:ilvl w:val="0"/>
          <w:numId w:val="9"/>
        </w:numPr>
        <w:jc w:val="both"/>
        <w:rPr>
          <w:rFonts w:ascii="Arial" w:hAnsi="Arial" w:cs="Arial"/>
        </w:rPr>
      </w:pPr>
      <w:r w:rsidRPr="007E5F9D">
        <w:rPr>
          <w:rFonts w:ascii="Arial" w:hAnsi="Arial" w:cs="Arial"/>
        </w:rPr>
        <w:t>Te ofrece un registro de datos para aplicaciones más rápido</w:t>
      </w:r>
    </w:p>
    <w:p w14:paraId="4A63CDF6" w14:textId="7A51483C" w:rsidR="00546311" w:rsidRPr="007E5F9D" w:rsidRDefault="00546311" w:rsidP="00074BE7">
      <w:pPr>
        <w:pStyle w:val="Prrafodelista"/>
        <w:numPr>
          <w:ilvl w:val="0"/>
          <w:numId w:val="9"/>
        </w:numPr>
        <w:jc w:val="both"/>
        <w:rPr>
          <w:rFonts w:ascii="Arial" w:hAnsi="Arial" w:cs="Arial"/>
        </w:rPr>
      </w:pPr>
      <w:r w:rsidRPr="007E5F9D">
        <w:rPr>
          <w:rFonts w:ascii="Arial" w:hAnsi="Arial" w:cs="Arial"/>
        </w:rPr>
        <w:t xml:space="preserve">Su intefaz de es las más seguras del momento </w:t>
      </w:r>
    </w:p>
    <w:p w14:paraId="38BA61DC" w14:textId="78110058" w:rsidR="00546311" w:rsidRPr="007E5F9D" w:rsidRDefault="00546311" w:rsidP="00074BE7">
      <w:pPr>
        <w:pStyle w:val="Prrafodelista"/>
        <w:numPr>
          <w:ilvl w:val="0"/>
          <w:numId w:val="9"/>
        </w:numPr>
        <w:jc w:val="both"/>
        <w:rPr>
          <w:rFonts w:ascii="Arial" w:hAnsi="Arial" w:cs="Arial"/>
        </w:rPr>
      </w:pPr>
      <w:r w:rsidRPr="007E5F9D">
        <w:rPr>
          <w:rFonts w:ascii="Arial" w:hAnsi="Arial" w:cs="Arial"/>
        </w:rPr>
        <w:t xml:space="preserve">Cuenta con muy altos indices de confidencialidad </w:t>
      </w:r>
    </w:p>
    <w:p w14:paraId="6148FE0D" w14:textId="1EDB1EB9" w:rsidR="00546311" w:rsidRPr="007E5F9D" w:rsidRDefault="00546311" w:rsidP="00546311">
      <w:pPr>
        <w:pStyle w:val="Prrafodelista"/>
        <w:ind w:left="1440"/>
        <w:jc w:val="both"/>
        <w:rPr>
          <w:rFonts w:ascii="Arial" w:hAnsi="Arial" w:cs="Arial"/>
        </w:rPr>
      </w:pPr>
    </w:p>
    <w:p w14:paraId="6B3DDD5C" w14:textId="42A96086" w:rsidR="00546311" w:rsidRPr="007E5F9D" w:rsidRDefault="00546311" w:rsidP="00546311">
      <w:pPr>
        <w:jc w:val="center"/>
        <w:rPr>
          <w:rFonts w:ascii="Arial" w:hAnsi="Arial" w:cs="Arial"/>
        </w:rPr>
      </w:pPr>
      <w:r w:rsidRPr="007E5F9D">
        <w:rPr>
          <w:rFonts w:ascii="Arial" w:hAnsi="Arial" w:cs="Arial"/>
        </w:rPr>
        <w:t xml:space="preserve">Desventajas </w:t>
      </w:r>
    </w:p>
    <w:p w14:paraId="4A95D2D1" w14:textId="5D078B34" w:rsidR="00AF5C4D" w:rsidRPr="007E5F9D" w:rsidRDefault="00AF5C4D" w:rsidP="00AF5C4D">
      <w:pPr>
        <w:pStyle w:val="Prrafodelista"/>
        <w:numPr>
          <w:ilvl w:val="0"/>
          <w:numId w:val="10"/>
        </w:numPr>
        <w:jc w:val="center"/>
        <w:rPr>
          <w:rFonts w:ascii="Arial" w:hAnsi="Arial" w:cs="Arial"/>
        </w:rPr>
      </w:pPr>
      <w:r w:rsidRPr="007E5F9D">
        <w:rPr>
          <w:rFonts w:ascii="Arial" w:hAnsi="Arial" w:cs="Arial"/>
        </w:rPr>
        <w:t xml:space="preserve">Al ser un servivio de apple es muy común que no sea compatible con la mayoria de servicios en el Mercado </w:t>
      </w:r>
    </w:p>
    <w:p w14:paraId="2A2067B4" w14:textId="45A0AFC6" w:rsidR="00546311" w:rsidRPr="007E5F9D" w:rsidRDefault="00546311" w:rsidP="00546311">
      <w:pPr>
        <w:pStyle w:val="Prrafodelista"/>
        <w:ind w:left="1440"/>
        <w:jc w:val="both"/>
        <w:rPr>
          <w:rFonts w:ascii="Arial" w:hAnsi="Arial" w:cs="Arial"/>
        </w:rPr>
      </w:pPr>
    </w:p>
    <w:p w14:paraId="13198AC1" w14:textId="4F9B99F0" w:rsidR="00AF5C4D" w:rsidRPr="007E5F9D" w:rsidRDefault="00AF5C4D" w:rsidP="00074BE7">
      <w:pPr>
        <w:pStyle w:val="Prrafodelista"/>
        <w:tabs>
          <w:tab w:val="left" w:pos="7299"/>
        </w:tabs>
        <w:rPr>
          <w:rFonts w:ascii="Arial" w:hAnsi="Arial" w:cs="Arial"/>
        </w:rPr>
      </w:pPr>
      <w:r w:rsidRPr="007E5F9D">
        <w:rPr>
          <w:rFonts w:ascii="Arial" w:hAnsi="Arial" w:cs="Arial"/>
        </w:rPr>
        <w:drawing>
          <wp:anchor distT="0" distB="0" distL="114300" distR="114300" simplePos="0" relativeHeight="251662336" behindDoc="0" locked="0" layoutInCell="1" allowOverlap="1" wp14:anchorId="2701672B" wp14:editId="683EE31C">
            <wp:simplePos x="0" y="0"/>
            <wp:positionH relativeFrom="column">
              <wp:posOffset>2750820</wp:posOffset>
            </wp:positionH>
            <wp:positionV relativeFrom="paragraph">
              <wp:posOffset>225334</wp:posOffset>
            </wp:positionV>
            <wp:extent cx="1491706" cy="1491706"/>
            <wp:effectExtent l="0" t="0" r="6985"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93488" cy="1493488"/>
                    </a:xfrm>
                    <a:prstGeom prst="rect">
                      <a:avLst/>
                    </a:prstGeom>
                  </pic:spPr>
                </pic:pic>
              </a:graphicData>
            </a:graphic>
            <wp14:sizeRelH relativeFrom="page">
              <wp14:pctWidth>0</wp14:pctWidth>
            </wp14:sizeRelH>
            <wp14:sizeRelV relativeFrom="page">
              <wp14:pctHeight>0</wp14:pctHeight>
            </wp14:sizeRelV>
          </wp:anchor>
        </w:drawing>
      </w:r>
    </w:p>
    <w:p w14:paraId="02A2F604" w14:textId="77777777" w:rsidR="00AF5C4D" w:rsidRPr="007E5F9D" w:rsidRDefault="00AF5C4D" w:rsidP="00AF5C4D">
      <w:pPr>
        <w:rPr>
          <w:rFonts w:ascii="Arial" w:hAnsi="Arial" w:cs="Arial"/>
        </w:rPr>
      </w:pPr>
    </w:p>
    <w:p w14:paraId="549355FD" w14:textId="77777777" w:rsidR="00AF5C4D" w:rsidRPr="007E5F9D" w:rsidRDefault="00AF5C4D" w:rsidP="00AF5C4D">
      <w:pPr>
        <w:rPr>
          <w:rFonts w:ascii="Arial" w:hAnsi="Arial" w:cs="Arial"/>
        </w:rPr>
      </w:pPr>
    </w:p>
    <w:p w14:paraId="1CF2B753" w14:textId="77777777" w:rsidR="00AF5C4D" w:rsidRPr="007E5F9D" w:rsidRDefault="00AF5C4D" w:rsidP="00AF5C4D">
      <w:pPr>
        <w:rPr>
          <w:rFonts w:ascii="Arial" w:hAnsi="Arial" w:cs="Arial"/>
        </w:rPr>
      </w:pPr>
    </w:p>
    <w:p w14:paraId="2267A0B3" w14:textId="77777777" w:rsidR="00AF5C4D" w:rsidRPr="007E5F9D" w:rsidRDefault="00AF5C4D" w:rsidP="00AF5C4D">
      <w:pPr>
        <w:rPr>
          <w:rFonts w:ascii="Arial" w:hAnsi="Arial" w:cs="Arial"/>
        </w:rPr>
      </w:pPr>
    </w:p>
    <w:p w14:paraId="3B4F6F5D" w14:textId="77777777" w:rsidR="00AF5C4D" w:rsidRPr="007E5F9D" w:rsidRDefault="00AF5C4D" w:rsidP="00AF5C4D">
      <w:pPr>
        <w:rPr>
          <w:rFonts w:ascii="Arial" w:hAnsi="Arial" w:cs="Arial"/>
        </w:rPr>
      </w:pPr>
    </w:p>
    <w:p w14:paraId="73468BF8" w14:textId="77777777" w:rsidR="00AF5C4D" w:rsidRPr="007E5F9D" w:rsidRDefault="00AF5C4D" w:rsidP="00AF5C4D">
      <w:pPr>
        <w:rPr>
          <w:rFonts w:ascii="Arial" w:hAnsi="Arial" w:cs="Arial"/>
        </w:rPr>
      </w:pPr>
    </w:p>
    <w:p w14:paraId="391FAAE9" w14:textId="77777777" w:rsidR="00AF5C4D" w:rsidRPr="007E5F9D" w:rsidRDefault="00AF5C4D" w:rsidP="00AF5C4D">
      <w:pPr>
        <w:rPr>
          <w:rFonts w:ascii="Arial" w:hAnsi="Arial" w:cs="Arial"/>
        </w:rPr>
      </w:pPr>
    </w:p>
    <w:p w14:paraId="227D19E5" w14:textId="77777777" w:rsidR="00AF5C4D" w:rsidRPr="007E5F9D" w:rsidRDefault="00AF5C4D" w:rsidP="00AF5C4D">
      <w:pPr>
        <w:rPr>
          <w:rFonts w:ascii="Arial" w:hAnsi="Arial" w:cs="Arial"/>
        </w:rPr>
      </w:pPr>
    </w:p>
    <w:p w14:paraId="0E2433EA" w14:textId="77777777" w:rsidR="00AF5C4D" w:rsidRPr="007E5F9D" w:rsidRDefault="00AF5C4D" w:rsidP="00AF5C4D">
      <w:pPr>
        <w:rPr>
          <w:rFonts w:ascii="Arial" w:hAnsi="Arial" w:cs="Arial"/>
        </w:rPr>
      </w:pPr>
    </w:p>
    <w:p w14:paraId="1F6D7431" w14:textId="1DE8572D" w:rsidR="00074BE7" w:rsidRPr="007E5F9D" w:rsidRDefault="00AF5C4D" w:rsidP="00AF5C4D">
      <w:pPr>
        <w:tabs>
          <w:tab w:val="left" w:pos="7138"/>
        </w:tabs>
        <w:rPr>
          <w:rFonts w:ascii="Arial" w:hAnsi="Arial" w:cs="Arial"/>
        </w:rPr>
      </w:pPr>
      <w:r w:rsidRPr="007E5F9D">
        <w:rPr>
          <w:rFonts w:ascii="Arial" w:hAnsi="Arial" w:cs="Arial"/>
        </w:rPr>
        <w:tab/>
      </w:r>
    </w:p>
    <w:p w14:paraId="7565118A" w14:textId="77777777" w:rsidR="00AF5C4D" w:rsidRPr="007E5F9D" w:rsidRDefault="00AF5C4D" w:rsidP="00E865FE">
      <w:pPr>
        <w:tabs>
          <w:tab w:val="left" w:pos="7138"/>
        </w:tabs>
        <w:jc w:val="center"/>
        <w:rPr>
          <w:rFonts w:ascii="Arial" w:hAnsi="Arial" w:cs="Arial"/>
        </w:rPr>
      </w:pPr>
    </w:p>
    <w:p w14:paraId="415EE42D" w14:textId="77777777" w:rsidR="00AF5C4D" w:rsidRPr="007E5F9D" w:rsidRDefault="00AF5C4D" w:rsidP="00E865FE">
      <w:pPr>
        <w:tabs>
          <w:tab w:val="left" w:pos="7138"/>
        </w:tabs>
        <w:jc w:val="center"/>
        <w:rPr>
          <w:rFonts w:ascii="Arial" w:hAnsi="Arial" w:cs="Arial"/>
        </w:rPr>
      </w:pPr>
    </w:p>
    <w:p w14:paraId="706474BA" w14:textId="0486F8FE" w:rsidR="00AF5C4D" w:rsidRPr="007E5F9D" w:rsidRDefault="00E865FE" w:rsidP="00E865FE">
      <w:pPr>
        <w:tabs>
          <w:tab w:val="left" w:pos="7138"/>
        </w:tabs>
        <w:jc w:val="center"/>
        <w:rPr>
          <w:rFonts w:ascii="Arial" w:hAnsi="Arial" w:cs="Arial"/>
          <w:b/>
          <w:sz w:val="40"/>
          <w:szCs w:val="40"/>
        </w:rPr>
      </w:pPr>
      <w:r w:rsidRPr="007E5F9D">
        <w:rPr>
          <w:rFonts w:ascii="Arial" w:hAnsi="Arial" w:cs="Arial"/>
          <w:b/>
          <w:sz w:val="40"/>
          <w:szCs w:val="40"/>
        </w:rPr>
        <w:t>Buscadores de internet</w:t>
      </w:r>
    </w:p>
    <w:p w14:paraId="490AEABD" w14:textId="77777777" w:rsidR="00E865FE" w:rsidRPr="007E5F9D" w:rsidRDefault="00E865FE" w:rsidP="00E865FE">
      <w:pPr>
        <w:tabs>
          <w:tab w:val="left" w:pos="7138"/>
        </w:tabs>
        <w:jc w:val="center"/>
        <w:rPr>
          <w:rFonts w:ascii="Arial" w:hAnsi="Arial" w:cs="Arial"/>
          <w:b/>
          <w:sz w:val="40"/>
          <w:szCs w:val="40"/>
        </w:rPr>
      </w:pPr>
    </w:p>
    <w:p w14:paraId="453D0B16" w14:textId="77777777" w:rsidR="00E865FE" w:rsidRPr="007E5F9D" w:rsidRDefault="00E865FE" w:rsidP="00E865FE">
      <w:pPr>
        <w:rPr>
          <w:rFonts w:ascii="Arial" w:eastAsia="Times New Roman" w:hAnsi="Arial" w:cs="Arial"/>
        </w:rPr>
      </w:pPr>
      <w:r w:rsidRPr="007E5F9D">
        <w:rPr>
          <w:rFonts w:ascii="Arial" w:eastAsia="Times New Roman" w:hAnsi="Arial" w:cs="Arial"/>
        </w:rPr>
        <w:t>Los motores de búsqueda (también conocidos como buscadores) son aplicaciones informáticas que rastrean la red de redes (Internet) catalogando, clasificando y organizando información, para poder mostrarla en el navegador.</w:t>
      </w:r>
    </w:p>
    <w:p w14:paraId="0BD17F20" w14:textId="77777777" w:rsidR="003754D4" w:rsidRPr="007E5F9D" w:rsidRDefault="003754D4" w:rsidP="00E865FE">
      <w:pPr>
        <w:rPr>
          <w:rFonts w:ascii="Arial" w:eastAsia="Times New Roman" w:hAnsi="Arial" w:cs="Arial"/>
        </w:rPr>
      </w:pPr>
    </w:p>
    <w:p w14:paraId="7F06A70B" w14:textId="59445212" w:rsidR="003754D4" w:rsidRPr="007E5F9D" w:rsidRDefault="003754D4" w:rsidP="00E865FE">
      <w:pPr>
        <w:rPr>
          <w:rFonts w:ascii="Arial" w:eastAsia="Times New Roman" w:hAnsi="Arial" w:cs="Arial"/>
        </w:rPr>
      </w:pPr>
      <w:r w:rsidRPr="007E5F9D">
        <w:rPr>
          <w:rFonts w:ascii="Arial" w:eastAsia="Times New Roman" w:hAnsi="Arial" w:cs="Arial"/>
        </w:rPr>
        <w:t>Google</w:t>
      </w:r>
    </w:p>
    <w:p w14:paraId="3D434895" w14:textId="77777777" w:rsidR="003754D4" w:rsidRPr="007E5F9D" w:rsidRDefault="003754D4" w:rsidP="00E865FE">
      <w:pPr>
        <w:rPr>
          <w:rFonts w:ascii="Arial" w:eastAsia="Times New Roman" w:hAnsi="Arial" w:cs="Arial"/>
        </w:rPr>
      </w:pPr>
    </w:p>
    <w:p w14:paraId="2D0D637E" w14:textId="37E3A2C0" w:rsidR="003754D4" w:rsidRPr="007E5F9D" w:rsidRDefault="003754D4" w:rsidP="00E865FE">
      <w:pPr>
        <w:rPr>
          <w:rFonts w:ascii="Arial" w:eastAsia="Times New Roman" w:hAnsi="Arial" w:cs="Arial"/>
        </w:rPr>
      </w:pPr>
      <w:r w:rsidRPr="007E5F9D">
        <w:rPr>
          <w:rFonts w:ascii="Arial" w:eastAsia="Times New Roman" w:hAnsi="Arial" w:cs="Arial"/>
        </w:rPr>
        <w:t xml:space="preserve">Aquí puedes encontrar diversos comandos para encontrar un tema en especifico y al mismo tiempo estar rechazando una respestas que en alguas ocasiones también se hacen presentes </w:t>
      </w:r>
    </w:p>
    <w:p w14:paraId="42DC238D" w14:textId="70DF61D1" w:rsidR="00E865FE" w:rsidRPr="007E5F9D" w:rsidRDefault="003754D4" w:rsidP="00E865FE">
      <w:pPr>
        <w:tabs>
          <w:tab w:val="left" w:pos="7138"/>
        </w:tabs>
        <w:jc w:val="center"/>
        <w:rPr>
          <w:rFonts w:ascii="Arial" w:hAnsi="Arial" w:cs="Arial"/>
          <w:b/>
          <w:sz w:val="40"/>
          <w:szCs w:val="40"/>
        </w:rPr>
      </w:pPr>
      <w:r w:rsidRPr="007E5F9D">
        <w:rPr>
          <w:rFonts w:ascii="Arial" w:hAnsi="Arial" w:cs="Arial"/>
          <w:noProof/>
        </w:rPr>
        <w:drawing>
          <wp:anchor distT="0" distB="0" distL="114300" distR="114300" simplePos="0" relativeHeight="251663360" behindDoc="0" locked="0" layoutInCell="1" allowOverlap="1" wp14:anchorId="6F879B5C" wp14:editId="792B75BD">
            <wp:simplePos x="0" y="0"/>
            <wp:positionH relativeFrom="column">
              <wp:posOffset>818053</wp:posOffset>
            </wp:positionH>
            <wp:positionV relativeFrom="paragraph">
              <wp:posOffset>231082</wp:posOffset>
            </wp:positionV>
            <wp:extent cx="4530510" cy="2826847"/>
            <wp:effectExtent l="0" t="0" r="0" b="0"/>
            <wp:wrapNone/>
            <wp:docPr id="8" name="Imagen 8" descr="Captura%20de%20Pantalla%202020-10-07%20a%20la(s)%2020.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0-10-07%20a%20la(s)%2020.11.1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0510" cy="28268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EF05D" w14:textId="3F5667F8" w:rsidR="00AF5C4D" w:rsidRPr="007E5F9D" w:rsidRDefault="00AF5C4D" w:rsidP="00AF5C4D">
      <w:pPr>
        <w:tabs>
          <w:tab w:val="left" w:pos="7138"/>
        </w:tabs>
        <w:rPr>
          <w:rFonts w:ascii="Arial" w:hAnsi="Arial" w:cs="Arial"/>
        </w:rPr>
      </w:pPr>
    </w:p>
    <w:p w14:paraId="7BB81618" w14:textId="467384C5" w:rsidR="00AF5C4D" w:rsidRPr="007E5F9D" w:rsidRDefault="00AF5C4D" w:rsidP="00AF5C4D">
      <w:pPr>
        <w:tabs>
          <w:tab w:val="left" w:pos="7138"/>
        </w:tabs>
        <w:rPr>
          <w:rFonts w:ascii="Arial" w:hAnsi="Arial" w:cs="Arial"/>
        </w:rPr>
      </w:pPr>
    </w:p>
    <w:p w14:paraId="60348FA7" w14:textId="4782795B" w:rsidR="00AF5C4D" w:rsidRPr="007E5F9D" w:rsidRDefault="00AF5C4D" w:rsidP="00AF5C4D">
      <w:pPr>
        <w:tabs>
          <w:tab w:val="left" w:pos="7138"/>
        </w:tabs>
        <w:rPr>
          <w:rFonts w:ascii="Arial" w:hAnsi="Arial" w:cs="Arial"/>
        </w:rPr>
      </w:pPr>
    </w:p>
    <w:p w14:paraId="5B77DA19" w14:textId="0A9FAD01" w:rsidR="00AF5C4D" w:rsidRPr="007E5F9D" w:rsidRDefault="00AF5C4D" w:rsidP="00AF5C4D">
      <w:pPr>
        <w:tabs>
          <w:tab w:val="left" w:pos="7138"/>
        </w:tabs>
        <w:rPr>
          <w:rFonts w:ascii="Arial" w:hAnsi="Arial" w:cs="Arial"/>
        </w:rPr>
      </w:pPr>
    </w:p>
    <w:p w14:paraId="1FF6E885" w14:textId="406EA4B6" w:rsidR="00AF5C4D" w:rsidRPr="007E5F9D" w:rsidRDefault="00AF5C4D" w:rsidP="00AF5C4D">
      <w:pPr>
        <w:tabs>
          <w:tab w:val="left" w:pos="7138"/>
        </w:tabs>
        <w:rPr>
          <w:rFonts w:ascii="Arial" w:hAnsi="Arial" w:cs="Arial"/>
        </w:rPr>
      </w:pPr>
    </w:p>
    <w:p w14:paraId="5E42FE52" w14:textId="1350CACD" w:rsidR="003754D4" w:rsidRPr="007E5F9D" w:rsidRDefault="003754D4" w:rsidP="00AF5C4D">
      <w:pPr>
        <w:tabs>
          <w:tab w:val="left" w:pos="7138"/>
        </w:tabs>
        <w:rPr>
          <w:rFonts w:ascii="Arial" w:hAnsi="Arial" w:cs="Arial"/>
        </w:rPr>
      </w:pPr>
    </w:p>
    <w:p w14:paraId="3AF065D8" w14:textId="77777777" w:rsidR="003754D4" w:rsidRPr="007E5F9D" w:rsidRDefault="003754D4" w:rsidP="003754D4">
      <w:pPr>
        <w:rPr>
          <w:rFonts w:ascii="Arial" w:hAnsi="Arial" w:cs="Arial"/>
        </w:rPr>
      </w:pPr>
    </w:p>
    <w:p w14:paraId="4A4F0E17" w14:textId="77777777" w:rsidR="003754D4" w:rsidRPr="007E5F9D" w:rsidRDefault="003754D4" w:rsidP="003754D4">
      <w:pPr>
        <w:rPr>
          <w:rFonts w:ascii="Arial" w:hAnsi="Arial" w:cs="Arial"/>
        </w:rPr>
      </w:pPr>
    </w:p>
    <w:p w14:paraId="03A43ED9" w14:textId="77777777" w:rsidR="003754D4" w:rsidRPr="007E5F9D" w:rsidRDefault="003754D4" w:rsidP="003754D4">
      <w:pPr>
        <w:rPr>
          <w:rFonts w:ascii="Arial" w:hAnsi="Arial" w:cs="Arial"/>
        </w:rPr>
      </w:pPr>
    </w:p>
    <w:p w14:paraId="0FBED7D1" w14:textId="77777777" w:rsidR="003754D4" w:rsidRPr="007E5F9D" w:rsidRDefault="003754D4" w:rsidP="003754D4">
      <w:pPr>
        <w:rPr>
          <w:rFonts w:ascii="Arial" w:hAnsi="Arial" w:cs="Arial"/>
        </w:rPr>
      </w:pPr>
    </w:p>
    <w:p w14:paraId="2C6FCC58" w14:textId="77777777" w:rsidR="003754D4" w:rsidRPr="007E5F9D" w:rsidRDefault="003754D4" w:rsidP="003754D4">
      <w:pPr>
        <w:rPr>
          <w:rFonts w:ascii="Arial" w:hAnsi="Arial" w:cs="Arial"/>
        </w:rPr>
      </w:pPr>
    </w:p>
    <w:p w14:paraId="6E8613F8" w14:textId="77777777" w:rsidR="003754D4" w:rsidRPr="007E5F9D" w:rsidRDefault="003754D4" w:rsidP="003754D4">
      <w:pPr>
        <w:rPr>
          <w:rFonts w:ascii="Arial" w:hAnsi="Arial" w:cs="Arial"/>
        </w:rPr>
      </w:pPr>
    </w:p>
    <w:p w14:paraId="5CA8DB80" w14:textId="77777777" w:rsidR="003754D4" w:rsidRPr="007E5F9D" w:rsidRDefault="003754D4" w:rsidP="003754D4">
      <w:pPr>
        <w:rPr>
          <w:rFonts w:ascii="Arial" w:hAnsi="Arial" w:cs="Arial"/>
        </w:rPr>
      </w:pPr>
    </w:p>
    <w:p w14:paraId="1D80C6C2" w14:textId="54F994DE" w:rsidR="00AF5C4D" w:rsidRPr="007E5F9D" w:rsidRDefault="003754D4" w:rsidP="003754D4">
      <w:pPr>
        <w:tabs>
          <w:tab w:val="left" w:pos="9111"/>
        </w:tabs>
        <w:rPr>
          <w:rFonts w:ascii="Arial" w:hAnsi="Arial" w:cs="Arial"/>
        </w:rPr>
      </w:pPr>
      <w:r w:rsidRPr="007E5F9D">
        <w:rPr>
          <w:rFonts w:ascii="Arial" w:hAnsi="Arial" w:cs="Arial"/>
        </w:rPr>
        <w:tab/>
      </w:r>
    </w:p>
    <w:p w14:paraId="05D0DA8D" w14:textId="77777777" w:rsidR="003754D4" w:rsidRPr="007E5F9D" w:rsidRDefault="003754D4" w:rsidP="003754D4">
      <w:pPr>
        <w:tabs>
          <w:tab w:val="left" w:pos="9111"/>
        </w:tabs>
        <w:rPr>
          <w:rFonts w:ascii="Arial" w:hAnsi="Arial" w:cs="Arial"/>
        </w:rPr>
      </w:pPr>
    </w:p>
    <w:p w14:paraId="385CF4CB" w14:textId="77777777" w:rsidR="003754D4" w:rsidRPr="007E5F9D" w:rsidRDefault="003754D4" w:rsidP="003754D4">
      <w:pPr>
        <w:tabs>
          <w:tab w:val="left" w:pos="9111"/>
        </w:tabs>
        <w:rPr>
          <w:rFonts w:ascii="Arial" w:hAnsi="Arial" w:cs="Arial"/>
        </w:rPr>
      </w:pPr>
    </w:p>
    <w:p w14:paraId="6127D19B" w14:textId="77777777" w:rsidR="003754D4" w:rsidRPr="007E5F9D" w:rsidRDefault="003754D4" w:rsidP="003754D4">
      <w:pPr>
        <w:tabs>
          <w:tab w:val="left" w:pos="9111"/>
        </w:tabs>
        <w:rPr>
          <w:rFonts w:ascii="Arial" w:hAnsi="Arial" w:cs="Arial"/>
        </w:rPr>
      </w:pPr>
    </w:p>
    <w:p w14:paraId="09A85A0A" w14:textId="77777777" w:rsidR="00CC66C6" w:rsidRPr="007E5F9D" w:rsidRDefault="00CC66C6" w:rsidP="00CC66C6">
      <w:pPr>
        <w:rPr>
          <w:rFonts w:ascii="Arial" w:eastAsia="Times New Roman" w:hAnsi="Arial" w:cs="Arial"/>
        </w:rPr>
      </w:pPr>
      <w:r w:rsidRPr="007E5F9D">
        <w:rPr>
          <w:rFonts w:ascii="Arial" w:hAnsi="Arial" w:cs="Arial"/>
        </w:rPr>
        <w:tab/>
      </w:r>
      <w:r w:rsidRPr="007E5F9D">
        <w:rPr>
          <w:rFonts w:ascii="Arial" w:eastAsia="Times New Roman" w:hAnsi="Arial" w:cs="Arial"/>
        </w:rPr>
        <w:t>Las comillas dobles ("") al inicio y al final de la búsqueda indican que sólo se deben buscar páginas que contengan exactamente dichas palabras. En este caso se agregó el conector del a la búsqueda para encontrar exactamente la frase.</w:t>
      </w:r>
    </w:p>
    <w:p w14:paraId="1A92DB5F" w14:textId="12E0C3EC" w:rsidR="00CC66C6" w:rsidRPr="007E5F9D" w:rsidRDefault="00CC66C6" w:rsidP="00CC66C6">
      <w:pPr>
        <w:rPr>
          <w:rFonts w:ascii="Arial" w:eastAsia="Times New Roman" w:hAnsi="Arial" w:cs="Arial"/>
        </w:rPr>
      </w:pPr>
      <w:r w:rsidRPr="007E5F9D">
        <w:rPr>
          <w:rFonts w:ascii="Arial" w:hAnsi="Arial" w:cs="Arial"/>
          <w:noProof/>
        </w:rPr>
        <w:drawing>
          <wp:anchor distT="0" distB="0" distL="114300" distR="114300" simplePos="0" relativeHeight="251664384" behindDoc="0" locked="0" layoutInCell="1" allowOverlap="1" wp14:anchorId="62F2198E" wp14:editId="1C5336B9">
            <wp:simplePos x="0" y="0"/>
            <wp:positionH relativeFrom="column">
              <wp:posOffset>-211628</wp:posOffset>
            </wp:positionH>
            <wp:positionV relativeFrom="paragraph">
              <wp:posOffset>197831</wp:posOffset>
            </wp:positionV>
            <wp:extent cx="6577186" cy="3428076"/>
            <wp:effectExtent l="0" t="0" r="1905" b="1270"/>
            <wp:wrapNone/>
            <wp:docPr id="9" name="Imagen 9" descr="Captura%20de%20Pantalla%202020-10-07%20a%20la(s)%2020.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0-10-07%20a%20la(s)%2020.13.3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37112" b="47488"/>
                    <a:stretch/>
                  </pic:blipFill>
                  <pic:spPr bwMode="auto">
                    <a:xfrm>
                      <a:off x="0" y="0"/>
                      <a:ext cx="6577186" cy="34280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F685A9" w14:textId="441C75D2" w:rsidR="00CC66C6" w:rsidRPr="007E5F9D" w:rsidRDefault="00CC66C6" w:rsidP="00CC66C6">
      <w:pPr>
        <w:jc w:val="center"/>
        <w:rPr>
          <w:rFonts w:ascii="Arial" w:eastAsia="Times New Roman" w:hAnsi="Arial" w:cs="Arial"/>
        </w:rPr>
      </w:pPr>
    </w:p>
    <w:p w14:paraId="4FA11A8C" w14:textId="237F7EA6" w:rsidR="00CC66C6" w:rsidRPr="007E5F9D" w:rsidRDefault="00CC66C6" w:rsidP="00CC66C6">
      <w:pPr>
        <w:tabs>
          <w:tab w:val="left" w:pos="3299"/>
        </w:tabs>
        <w:rPr>
          <w:rFonts w:ascii="Arial" w:hAnsi="Arial" w:cs="Arial"/>
        </w:rPr>
      </w:pPr>
    </w:p>
    <w:p w14:paraId="7B5CEE4F" w14:textId="77777777" w:rsidR="00CC66C6" w:rsidRPr="007E5F9D" w:rsidRDefault="00CC66C6" w:rsidP="00CC66C6">
      <w:pPr>
        <w:rPr>
          <w:rFonts w:ascii="Arial" w:hAnsi="Arial" w:cs="Arial"/>
        </w:rPr>
      </w:pPr>
    </w:p>
    <w:p w14:paraId="29A0CE88" w14:textId="77777777" w:rsidR="00CC66C6" w:rsidRPr="007E5F9D" w:rsidRDefault="00CC66C6" w:rsidP="00CC66C6">
      <w:pPr>
        <w:rPr>
          <w:rFonts w:ascii="Arial" w:hAnsi="Arial" w:cs="Arial"/>
        </w:rPr>
      </w:pPr>
    </w:p>
    <w:p w14:paraId="79EFC159" w14:textId="77777777" w:rsidR="00CC66C6" w:rsidRPr="007E5F9D" w:rsidRDefault="00CC66C6" w:rsidP="00CC66C6">
      <w:pPr>
        <w:rPr>
          <w:rFonts w:ascii="Arial" w:hAnsi="Arial" w:cs="Arial"/>
        </w:rPr>
      </w:pPr>
    </w:p>
    <w:p w14:paraId="166F2BC5" w14:textId="77777777" w:rsidR="00CC66C6" w:rsidRPr="007E5F9D" w:rsidRDefault="00CC66C6" w:rsidP="00CC66C6">
      <w:pPr>
        <w:rPr>
          <w:rFonts w:ascii="Arial" w:hAnsi="Arial" w:cs="Arial"/>
        </w:rPr>
      </w:pPr>
    </w:p>
    <w:p w14:paraId="02C07139" w14:textId="77777777" w:rsidR="00CC66C6" w:rsidRPr="007E5F9D" w:rsidRDefault="00CC66C6" w:rsidP="00CC66C6">
      <w:pPr>
        <w:rPr>
          <w:rFonts w:ascii="Arial" w:hAnsi="Arial" w:cs="Arial"/>
        </w:rPr>
      </w:pPr>
    </w:p>
    <w:p w14:paraId="261D4963" w14:textId="77777777" w:rsidR="00CC66C6" w:rsidRPr="007E5F9D" w:rsidRDefault="00CC66C6" w:rsidP="00CC66C6">
      <w:pPr>
        <w:rPr>
          <w:rFonts w:ascii="Arial" w:hAnsi="Arial" w:cs="Arial"/>
        </w:rPr>
      </w:pPr>
    </w:p>
    <w:p w14:paraId="0F43609C" w14:textId="77777777" w:rsidR="00CC66C6" w:rsidRPr="007E5F9D" w:rsidRDefault="00CC66C6" w:rsidP="00CC66C6">
      <w:pPr>
        <w:rPr>
          <w:rFonts w:ascii="Arial" w:hAnsi="Arial" w:cs="Arial"/>
        </w:rPr>
      </w:pPr>
    </w:p>
    <w:p w14:paraId="2F7B5E7B" w14:textId="77777777" w:rsidR="00CC66C6" w:rsidRPr="007E5F9D" w:rsidRDefault="00CC66C6" w:rsidP="00CC66C6">
      <w:pPr>
        <w:rPr>
          <w:rFonts w:ascii="Arial" w:hAnsi="Arial" w:cs="Arial"/>
        </w:rPr>
      </w:pPr>
    </w:p>
    <w:p w14:paraId="1812009F" w14:textId="77777777" w:rsidR="00CC66C6" w:rsidRPr="007E5F9D" w:rsidRDefault="00CC66C6" w:rsidP="00CC66C6">
      <w:pPr>
        <w:rPr>
          <w:rFonts w:ascii="Arial" w:hAnsi="Arial" w:cs="Arial"/>
        </w:rPr>
      </w:pPr>
    </w:p>
    <w:p w14:paraId="1697BD87" w14:textId="77777777" w:rsidR="00CC66C6" w:rsidRPr="007E5F9D" w:rsidRDefault="00CC66C6" w:rsidP="00CC66C6">
      <w:pPr>
        <w:rPr>
          <w:rFonts w:ascii="Arial" w:hAnsi="Arial" w:cs="Arial"/>
        </w:rPr>
      </w:pPr>
    </w:p>
    <w:p w14:paraId="23E60F26" w14:textId="77777777" w:rsidR="00CC66C6" w:rsidRPr="007E5F9D" w:rsidRDefault="00CC66C6" w:rsidP="00CC66C6">
      <w:pPr>
        <w:rPr>
          <w:rFonts w:ascii="Arial" w:hAnsi="Arial" w:cs="Arial"/>
        </w:rPr>
      </w:pPr>
    </w:p>
    <w:p w14:paraId="68C34DEF" w14:textId="77777777" w:rsidR="00CC66C6" w:rsidRPr="007E5F9D" w:rsidRDefault="00CC66C6" w:rsidP="00CC66C6">
      <w:pPr>
        <w:rPr>
          <w:rFonts w:ascii="Arial" w:hAnsi="Arial" w:cs="Arial"/>
        </w:rPr>
      </w:pPr>
    </w:p>
    <w:p w14:paraId="1C34806B" w14:textId="77777777" w:rsidR="00CC66C6" w:rsidRPr="007E5F9D" w:rsidRDefault="00CC66C6" w:rsidP="00CC66C6">
      <w:pPr>
        <w:rPr>
          <w:rFonts w:ascii="Arial" w:hAnsi="Arial" w:cs="Arial"/>
        </w:rPr>
      </w:pPr>
    </w:p>
    <w:p w14:paraId="2466A340" w14:textId="77777777" w:rsidR="00CC66C6" w:rsidRPr="007E5F9D" w:rsidRDefault="00CC66C6" w:rsidP="00CC66C6">
      <w:pPr>
        <w:rPr>
          <w:rFonts w:ascii="Arial" w:hAnsi="Arial" w:cs="Arial"/>
        </w:rPr>
      </w:pPr>
    </w:p>
    <w:p w14:paraId="3BFC0DC8" w14:textId="77777777" w:rsidR="00CC66C6" w:rsidRPr="007E5F9D" w:rsidRDefault="00CC66C6" w:rsidP="00CC66C6">
      <w:pPr>
        <w:rPr>
          <w:rFonts w:ascii="Arial" w:hAnsi="Arial" w:cs="Arial"/>
        </w:rPr>
      </w:pPr>
    </w:p>
    <w:p w14:paraId="6D2A5E59" w14:textId="4FA98C78" w:rsidR="003754D4" w:rsidRPr="007E5F9D" w:rsidRDefault="00CC66C6" w:rsidP="00CC66C6">
      <w:pPr>
        <w:tabs>
          <w:tab w:val="left" w:pos="9645"/>
        </w:tabs>
        <w:rPr>
          <w:rFonts w:ascii="Arial" w:hAnsi="Arial" w:cs="Arial"/>
        </w:rPr>
      </w:pPr>
      <w:r w:rsidRPr="007E5F9D">
        <w:rPr>
          <w:rFonts w:ascii="Arial" w:hAnsi="Arial" w:cs="Arial"/>
        </w:rPr>
        <w:tab/>
      </w:r>
    </w:p>
    <w:p w14:paraId="367EB721" w14:textId="77777777" w:rsidR="00CC66C6" w:rsidRPr="007E5F9D" w:rsidRDefault="00CC66C6" w:rsidP="00CC66C6">
      <w:pPr>
        <w:tabs>
          <w:tab w:val="left" w:pos="9645"/>
        </w:tabs>
        <w:rPr>
          <w:rFonts w:ascii="Arial" w:hAnsi="Arial" w:cs="Arial"/>
        </w:rPr>
      </w:pPr>
    </w:p>
    <w:p w14:paraId="3644372B" w14:textId="2D49F157" w:rsidR="00CC66C6" w:rsidRPr="007E5F9D" w:rsidRDefault="00CC66C6" w:rsidP="00CC66C6">
      <w:pPr>
        <w:tabs>
          <w:tab w:val="left" w:pos="9645"/>
        </w:tabs>
        <w:rPr>
          <w:rFonts w:ascii="Arial" w:hAnsi="Arial" w:cs="Arial"/>
        </w:rPr>
      </w:pPr>
    </w:p>
    <w:p w14:paraId="72053FB7" w14:textId="36BEBC23" w:rsidR="00CC66C6" w:rsidRPr="007E5F9D" w:rsidRDefault="00CC66C6" w:rsidP="00CC66C6">
      <w:pPr>
        <w:tabs>
          <w:tab w:val="left" w:pos="9645"/>
        </w:tabs>
        <w:rPr>
          <w:rFonts w:ascii="Arial" w:hAnsi="Arial" w:cs="Arial"/>
        </w:rPr>
      </w:pPr>
    </w:p>
    <w:p w14:paraId="4E6A3A2E" w14:textId="6CBE5C2B" w:rsidR="00CC66C6" w:rsidRPr="007E5F9D" w:rsidRDefault="00CC66C6" w:rsidP="00CC66C6">
      <w:pPr>
        <w:tabs>
          <w:tab w:val="left" w:pos="9645"/>
        </w:tabs>
        <w:rPr>
          <w:rFonts w:ascii="Arial" w:hAnsi="Arial" w:cs="Arial"/>
        </w:rPr>
      </w:pPr>
      <w:r w:rsidRPr="007E5F9D">
        <w:rPr>
          <w:rFonts w:ascii="Arial" w:hAnsi="Arial" w:cs="Arial"/>
          <w:noProof/>
        </w:rPr>
        <w:drawing>
          <wp:anchor distT="0" distB="0" distL="114300" distR="114300" simplePos="0" relativeHeight="251665408" behindDoc="0" locked="0" layoutInCell="1" allowOverlap="1" wp14:anchorId="0DA0E58C" wp14:editId="2CE51E0B">
            <wp:simplePos x="0" y="0"/>
            <wp:positionH relativeFrom="column">
              <wp:posOffset>-97155</wp:posOffset>
            </wp:positionH>
            <wp:positionV relativeFrom="paragraph">
              <wp:posOffset>347922</wp:posOffset>
            </wp:positionV>
            <wp:extent cx="6416790" cy="3582117"/>
            <wp:effectExtent l="0" t="0" r="9525" b="0"/>
            <wp:wrapNone/>
            <wp:docPr id="10" name="Imagen 10" descr="Captura%20de%20Pantalla%202020-10-07%20a%20la(s)%2020.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0-10-07%20a%20la(s)%2020.15.40.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 r="39881" b="46349"/>
                    <a:stretch/>
                  </pic:blipFill>
                  <pic:spPr bwMode="auto">
                    <a:xfrm>
                      <a:off x="0" y="0"/>
                      <a:ext cx="6439453" cy="35947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5F9D">
        <w:rPr>
          <w:rFonts w:ascii="Arial" w:hAnsi="Arial" w:cs="Arial"/>
        </w:rPr>
        <w:t>El símbolo + sirve para que en la búsqueda se agrege la palabra y encuentre páginas que la incluyan.</w:t>
      </w:r>
    </w:p>
    <w:p w14:paraId="0364DE7F" w14:textId="77777777" w:rsidR="00CC66C6" w:rsidRPr="007E5F9D" w:rsidRDefault="00CC66C6" w:rsidP="00CC66C6">
      <w:pPr>
        <w:rPr>
          <w:rFonts w:ascii="Arial" w:hAnsi="Arial" w:cs="Arial"/>
        </w:rPr>
      </w:pPr>
    </w:p>
    <w:p w14:paraId="71A1FD64" w14:textId="77777777" w:rsidR="00CC66C6" w:rsidRPr="007E5F9D" w:rsidRDefault="00CC66C6" w:rsidP="00CC66C6">
      <w:pPr>
        <w:rPr>
          <w:rFonts w:ascii="Arial" w:hAnsi="Arial" w:cs="Arial"/>
        </w:rPr>
      </w:pPr>
    </w:p>
    <w:p w14:paraId="2D7BB1DD" w14:textId="77777777" w:rsidR="00CC66C6" w:rsidRPr="007E5F9D" w:rsidRDefault="00CC66C6" w:rsidP="00CC66C6">
      <w:pPr>
        <w:rPr>
          <w:rFonts w:ascii="Arial" w:hAnsi="Arial" w:cs="Arial"/>
        </w:rPr>
      </w:pPr>
    </w:p>
    <w:p w14:paraId="61D60B86" w14:textId="77777777" w:rsidR="00CC66C6" w:rsidRPr="007E5F9D" w:rsidRDefault="00CC66C6" w:rsidP="00CC66C6">
      <w:pPr>
        <w:rPr>
          <w:rFonts w:ascii="Arial" w:hAnsi="Arial" w:cs="Arial"/>
        </w:rPr>
      </w:pPr>
    </w:p>
    <w:p w14:paraId="671FC766" w14:textId="77777777" w:rsidR="00CC66C6" w:rsidRPr="007E5F9D" w:rsidRDefault="00CC66C6" w:rsidP="00CC66C6">
      <w:pPr>
        <w:rPr>
          <w:rFonts w:ascii="Arial" w:hAnsi="Arial" w:cs="Arial"/>
        </w:rPr>
      </w:pPr>
    </w:p>
    <w:p w14:paraId="0A852285" w14:textId="77777777" w:rsidR="00CC66C6" w:rsidRPr="007E5F9D" w:rsidRDefault="00CC66C6" w:rsidP="00CC66C6">
      <w:pPr>
        <w:rPr>
          <w:rFonts w:ascii="Arial" w:hAnsi="Arial" w:cs="Arial"/>
        </w:rPr>
      </w:pPr>
    </w:p>
    <w:p w14:paraId="382BB0D1" w14:textId="77777777" w:rsidR="00CC66C6" w:rsidRPr="007E5F9D" w:rsidRDefault="00CC66C6" w:rsidP="00CC66C6">
      <w:pPr>
        <w:rPr>
          <w:rFonts w:ascii="Arial" w:hAnsi="Arial" w:cs="Arial"/>
        </w:rPr>
      </w:pPr>
    </w:p>
    <w:p w14:paraId="31C417AC" w14:textId="77777777" w:rsidR="00CC66C6" w:rsidRPr="007E5F9D" w:rsidRDefault="00CC66C6" w:rsidP="00CC66C6">
      <w:pPr>
        <w:rPr>
          <w:rFonts w:ascii="Arial" w:hAnsi="Arial" w:cs="Arial"/>
        </w:rPr>
      </w:pPr>
    </w:p>
    <w:p w14:paraId="336E00DD" w14:textId="77777777" w:rsidR="00CC66C6" w:rsidRPr="007E5F9D" w:rsidRDefault="00CC66C6" w:rsidP="00CC66C6">
      <w:pPr>
        <w:rPr>
          <w:rFonts w:ascii="Arial" w:hAnsi="Arial" w:cs="Arial"/>
        </w:rPr>
      </w:pPr>
    </w:p>
    <w:p w14:paraId="60F92314" w14:textId="77777777" w:rsidR="00CC66C6" w:rsidRPr="007E5F9D" w:rsidRDefault="00CC66C6" w:rsidP="00CC66C6">
      <w:pPr>
        <w:rPr>
          <w:rFonts w:ascii="Arial" w:hAnsi="Arial" w:cs="Arial"/>
        </w:rPr>
      </w:pPr>
    </w:p>
    <w:p w14:paraId="79932C71" w14:textId="77777777" w:rsidR="00CC66C6" w:rsidRPr="007E5F9D" w:rsidRDefault="00CC66C6" w:rsidP="00CC66C6">
      <w:pPr>
        <w:rPr>
          <w:rFonts w:ascii="Arial" w:hAnsi="Arial" w:cs="Arial"/>
        </w:rPr>
      </w:pPr>
    </w:p>
    <w:p w14:paraId="5737A5D3" w14:textId="77777777" w:rsidR="00CC66C6" w:rsidRPr="007E5F9D" w:rsidRDefault="00CC66C6" w:rsidP="00CC66C6">
      <w:pPr>
        <w:rPr>
          <w:rFonts w:ascii="Arial" w:hAnsi="Arial" w:cs="Arial"/>
        </w:rPr>
      </w:pPr>
    </w:p>
    <w:p w14:paraId="3F0EB325" w14:textId="77777777" w:rsidR="00CC66C6" w:rsidRPr="007E5F9D" w:rsidRDefault="00CC66C6" w:rsidP="00CC66C6">
      <w:pPr>
        <w:rPr>
          <w:rFonts w:ascii="Arial" w:hAnsi="Arial" w:cs="Arial"/>
        </w:rPr>
      </w:pPr>
    </w:p>
    <w:p w14:paraId="13119361" w14:textId="77777777" w:rsidR="00CC66C6" w:rsidRPr="007E5F9D" w:rsidRDefault="00CC66C6" w:rsidP="00CC66C6">
      <w:pPr>
        <w:rPr>
          <w:rFonts w:ascii="Arial" w:hAnsi="Arial" w:cs="Arial"/>
        </w:rPr>
      </w:pPr>
    </w:p>
    <w:p w14:paraId="1D87DDD2" w14:textId="77777777" w:rsidR="00CC66C6" w:rsidRPr="007E5F9D" w:rsidRDefault="00CC66C6" w:rsidP="00CC66C6">
      <w:pPr>
        <w:rPr>
          <w:rFonts w:ascii="Arial" w:hAnsi="Arial" w:cs="Arial"/>
        </w:rPr>
      </w:pPr>
    </w:p>
    <w:p w14:paraId="6A7E6896" w14:textId="77777777" w:rsidR="00CC66C6" w:rsidRPr="007E5F9D" w:rsidRDefault="00CC66C6" w:rsidP="00CC66C6">
      <w:pPr>
        <w:rPr>
          <w:rFonts w:ascii="Arial" w:hAnsi="Arial" w:cs="Arial"/>
        </w:rPr>
      </w:pPr>
    </w:p>
    <w:p w14:paraId="41EF7514" w14:textId="77777777" w:rsidR="00CC66C6" w:rsidRPr="007E5F9D" w:rsidRDefault="00CC66C6" w:rsidP="00CC66C6">
      <w:pPr>
        <w:rPr>
          <w:rFonts w:ascii="Arial" w:hAnsi="Arial" w:cs="Arial"/>
        </w:rPr>
      </w:pPr>
    </w:p>
    <w:p w14:paraId="22333D94" w14:textId="77777777" w:rsidR="00CC66C6" w:rsidRPr="007E5F9D" w:rsidRDefault="00CC66C6" w:rsidP="00CC66C6">
      <w:pPr>
        <w:rPr>
          <w:rFonts w:ascii="Arial" w:hAnsi="Arial" w:cs="Arial"/>
        </w:rPr>
      </w:pPr>
    </w:p>
    <w:p w14:paraId="596DF006" w14:textId="77777777" w:rsidR="00CC66C6" w:rsidRPr="007E5F9D" w:rsidRDefault="00CC66C6" w:rsidP="00CC66C6">
      <w:pPr>
        <w:rPr>
          <w:rFonts w:ascii="Arial" w:hAnsi="Arial" w:cs="Arial"/>
        </w:rPr>
      </w:pPr>
    </w:p>
    <w:p w14:paraId="6EB9B732" w14:textId="77777777" w:rsidR="00CC66C6" w:rsidRPr="007E5F9D" w:rsidRDefault="00CC66C6" w:rsidP="00CC66C6">
      <w:pPr>
        <w:rPr>
          <w:rFonts w:ascii="Arial" w:hAnsi="Arial" w:cs="Arial"/>
        </w:rPr>
      </w:pPr>
    </w:p>
    <w:p w14:paraId="10604601" w14:textId="77777777" w:rsidR="00CC66C6" w:rsidRPr="007E5F9D" w:rsidRDefault="00CC66C6" w:rsidP="00CC66C6">
      <w:pPr>
        <w:rPr>
          <w:rFonts w:ascii="Arial" w:hAnsi="Arial" w:cs="Arial"/>
        </w:rPr>
      </w:pPr>
    </w:p>
    <w:p w14:paraId="03DC4C0B" w14:textId="77777777" w:rsidR="00CC66C6" w:rsidRPr="007E5F9D" w:rsidRDefault="00CC66C6" w:rsidP="00CC66C6">
      <w:pPr>
        <w:rPr>
          <w:rFonts w:ascii="Arial" w:hAnsi="Arial" w:cs="Arial"/>
        </w:rPr>
      </w:pPr>
    </w:p>
    <w:p w14:paraId="717C4AAB" w14:textId="77777777" w:rsidR="00CC66C6" w:rsidRPr="007E5F9D" w:rsidRDefault="00CC66C6" w:rsidP="00CC66C6">
      <w:pPr>
        <w:rPr>
          <w:rFonts w:ascii="Arial" w:hAnsi="Arial" w:cs="Arial"/>
        </w:rPr>
      </w:pPr>
    </w:p>
    <w:p w14:paraId="4578AEBA" w14:textId="77777777" w:rsidR="00CC66C6" w:rsidRPr="007E5F9D" w:rsidRDefault="00CC66C6" w:rsidP="00CC66C6">
      <w:pPr>
        <w:rPr>
          <w:rFonts w:ascii="Arial" w:hAnsi="Arial" w:cs="Arial"/>
        </w:rPr>
      </w:pPr>
    </w:p>
    <w:p w14:paraId="7A2A0599" w14:textId="3925BD5D" w:rsidR="00CC66C6" w:rsidRPr="007E5F9D" w:rsidRDefault="00CC66C6" w:rsidP="00CC66C6">
      <w:pPr>
        <w:tabs>
          <w:tab w:val="left" w:pos="6567"/>
        </w:tabs>
        <w:rPr>
          <w:rFonts w:ascii="Arial" w:hAnsi="Arial" w:cs="Arial"/>
        </w:rPr>
      </w:pPr>
      <w:r w:rsidRPr="007E5F9D">
        <w:rPr>
          <w:rFonts w:ascii="Arial" w:hAnsi="Arial" w:cs="Arial"/>
        </w:rPr>
        <w:tab/>
      </w:r>
    </w:p>
    <w:p w14:paraId="77DE5925" w14:textId="77777777" w:rsidR="00CC66C6" w:rsidRPr="007E5F9D" w:rsidRDefault="00CC66C6" w:rsidP="00CC66C6">
      <w:pPr>
        <w:tabs>
          <w:tab w:val="left" w:pos="6567"/>
        </w:tabs>
        <w:rPr>
          <w:rFonts w:ascii="Arial" w:hAnsi="Arial" w:cs="Arial"/>
        </w:rPr>
      </w:pPr>
    </w:p>
    <w:p w14:paraId="280EE1C5" w14:textId="77777777" w:rsidR="00CC66C6" w:rsidRPr="007E5F9D" w:rsidRDefault="00CC66C6" w:rsidP="00CC66C6">
      <w:pPr>
        <w:tabs>
          <w:tab w:val="left" w:pos="6567"/>
        </w:tabs>
        <w:rPr>
          <w:rFonts w:ascii="Arial" w:hAnsi="Arial" w:cs="Arial"/>
        </w:rPr>
      </w:pPr>
    </w:p>
    <w:p w14:paraId="5DF809D2" w14:textId="77777777" w:rsidR="00CC66C6" w:rsidRPr="007E5F9D" w:rsidRDefault="00CC66C6" w:rsidP="00CC66C6">
      <w:pPr>
        <w:tabs>
          <w:tab w:val="left" w:pos="6567"/>
        </w:tabs>
        <w:rPr>
          <w:rFonts w:ascii="Arial" w:hAnsi="Arial" w:cs="Arial"/>
        </w:rPr>
      </w:pPr>
    </w:p>
    <w:p w14:paraId="0F9DB387" w14:textId="73C43B7B" w:rsidR="00CC66C6" w:rsidRPr="007E5F9D" w:rsidRDefault="00CC66C6" w:rsidP="00CC66C6">
      <w:pPr>
        <w:tabs>
          <w:tab w:val="left" w:pos="6567"/>
        </w:tabs>
        <w:rPr>
          <w:rFonts w:ascii="Arial" w:hAnsi="Arial" w:cs="Arial"/>
        </w:rPr>
      </w:pPr>
      <w:r w:rsidRPr="007E5F9D">
        <w:rPr>
          <w:rFonts w:ascii="Arial" w:hAnsi="Arial" w:cs="Arial"/>
        </w:rPr>
        <w:t xml:space="preserve">Si quiere saber el significado de una palabra, simplemente hay que gregar Define: palabra </w:t>
      </w:r>
    </w:p>
    <w:p w14:paraId="5DE2C518" w14:textId="6F860FCA" w:rsidR="001055EB" w:rsidRPr="007E5F9D" w:rsidRDefault="00A24F97" w:rsidP="00CC66C6">
      <w:pPr>
        <w:rPr>
          <w:rFonts w:ascii="Arial" w:hAnsi="Arial" w:cs="Arial"/>
        </w:rPr>
      </w:pPr>
      <w:r w:rsidRPr="007E5F9D">
        <w:rPr>
          <w:rFonts w:ascii="Arial" w:hAnsi="Arial" w:cs="Arial"/>
          <w:noProof/>
        </w:rPr>
        <w:drawing>
          <wp:anchor distT="0" distB="0" distL="114300" distR="114300" simplePos="0" relativeHeight="251666432" behindDoc="1" locked="0" layoutInCell="1" allowOverlap="1" wp14:anchorId="184518D1" wp14:editId="4FA787CC">
            <wp:simplePos x="0" y="0"/>
            <wp:positionH relativeFrom="column">
              <wp:posOffset>-325640</wp:posOffset>
            </wp:positionH>
            <wp:positionV relativeFrom="paragraph">
              <wp:posOffset>205740</wp:posOffset>
            </wp:positionV>
            <wp:extent cx="6539733" cy="3202940"/>
            <wp:effectExtent l="0" t="0" r="0" b="0"/>
            <wp:wrapNone/>
            <wp:docPr id="11" name="Imagen 11" descr="Captura%20de%20Pantalla%202020-10-07%20a%20la(s)%2020.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Pantalla%202020-10-07%20a%20la(s)%2020.18.2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38062" b="51508"/>
                    <a:stretch/>
                  </pic:blipFill>
                  <pic:spPr bwMode="auto">
                    <a:xfrm>
                      <a:off x="0" y="0"/>
                      <a:ext cx="6539733" cy="3202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6B45C" w14:textId="77777777" w:rsidR="001055EB" w:rsidRPr="007E5F9D" w:rsidRDefault="001055EB" w:rsidP="001055EB">
      <w:pPr>
        <w:rPr>
          <w:rFonts w:ascii="Arial" w:hAnsi="Arial" w:cs="Arial"/>
        </w:rPr>
      </w:pPr>
    </w:p>
    <w:p w14:paraId="2D4640CA" w14:textId="77777777" w:rsidR="001055EB" w:rsidRPr="007E5F9D" w:rsidRDefault="001055EB" w:rsidP="001055EB">
      <w:pPr>
        <w:rPr>
          <w:rFonts w:ascii="Arial" w:hAnsi="Arial" w:cs="Arial"/>
        </w:rPr>
      </w:pPr>
    </w:p>
    <w:p w14:paraId="07CAD604" w14:textId="77777777" w:rsidR="001055EB" w:rsidRPr="007E5F9D" w:rsidRDefault="001055EB" w:rsidP="001055EB">
      <w:pPr>
        <w:rPr>
          <w:rFonts w:ascii="Arial" w:hAnsi="Arial" w:cs="Arial"/>
        </w:rPr>
      </w:pPr>
    </w:p>
    <w:p w14:paraId="6F56AC19" w14:textId="77777777" w:rsidR="001055EB" w:rsidRPr="007E5F9D" w:rsidRDefault="001055EB" w:rsidP="001055EB">
      <w:pPr>
        <w:rPr>
          <w:rFonts w:ascii="Arial" w:hAnsi="Arial" w:cs="Arial"/>
        </w:rPr>
      </w:pPr>
    </w:p>
    <w:p w14:paraId="26348C6D" w14:textId="77777777" w:rsidR="001055EB" w:rsidRPr="007E5F9D" w:rsidRDefault="001055EB" w:rsidP="001055EB">
      <w:pPr>
        <w:rPr>
          <w:rFonts w:ascii="Arial" w:hAnsi="Arial" w:cs="Arial"/>
        </w:rPr>
      </w:pPr>
    </w:p>
    <w:p w14:paraId="06C2EB36" w14:textId="77777777" w:rsidR="001055EB" w:rsidRPr="007E5F9D" w:rsidRDefault="001055EB" w:rsidP="001055EB">
      <w:pPr>
        <w:rPr>
          <w:rFonts w:ascii="Arial" w:hAnsi="Arial" w:cs="Arial"/>
        </w:rPr>
      </w:pPr>
    </w:p>
    <w:p w14:paraId="1235B8CF" w14:textId="77777777" w:rsidR="001055EB" w:rsidRPr="007E5F9D" w:rsidRDefault="001055EB" w:rsidP="001055EB">
      <w:pPr>
        <w:rPr>
          <w:rFonts w:ascii="Arial" w:hAnsi="Arial" w:cs="Arial"/>
        </w:rPr>
      </w:pPr>
    </w:p>
    <w:p w14:paraId="361E7A58" w14:textId="77777777" w:rsidR="001055EB" w:rsidRPr="007E5F9D" w:rsidRDefault="001055EB" w:rsidP="001055EB">
      <w:pPr>
        <w:rPr>
          <w:rFonts w:ascii="Arial" w:hAnsi="Arial" w:cs="Arial"/>
        </w:rPr>
      </w:pPr>
    </w:p>
    <w:p w14:paraId="564A169C" w14:textId="77777777" w:rsidR="001055EB" w:rsidRPr="007E5F9D" w:rsidRDefault="001055EB" w:rsidP="001055EB">
      <w:pPr>
        <w:rPr>
          <w:rFonts w:ascii="Arial" w:hAnsi="Arial" w:cs="Arial"/>
        </w:rPr>
      </w:pPr>
    </w:p>
    <w:p w14:paraId="361AB692" w14:textId="77777777" w:rsidR="001055EB" w:rsidRPr="007E5F9D" w:rsidRDefault="001055EB" w:rsidP="001055EB">
      <w:pPr>
        <w:rPr>
          <w:rFonts w:ascii="Arial" w:hAnsi="Arial" w:cs="Arial"/>
        </w:rPr>
      </w:pPr>
    </w:p>
    <w:p w14:paraId="1A9F8E58" w14:textId="77777777" w:rsidR="001055EB" w:rsidRPr="007E5F9D" w:rsidRDefault="001055EB" w:rsidP="001055EB">
      <w:pPr>
        <w:rPr>
          <w:rFonts w:ascii="Arial" w:hAnsi="Arial" w:cs="Arial"/>
        </w:rPr>
      </w:pPr>
    </w:p>
    <w:p w14:paraId="7486EBB7" w14:textId="77777777" w:rsidR="001055EB" w:rsidRPr="007E5F9D" w:rsidRDefault="001055EB" w:rsidP="001055EB">
      <w:pPr>
        <w:rPr>
          <w:rFonts w:ascii="Arial" w:hAnsi="Arial" w:cs="Arial"/>
        </w:rPr>
      </w:pPr>
    </w:p>
    <w:p w14:paraId="6637D6BC" w14:textId="77777777" w:rsidR="001055EB" w:rsidRPr="007E5F9D" w:rsidRDefault="001055EB" w:rsidP="001055EB">
      <w:pPr>
        <w:rPr>
          <w:rFonts w:ascii="Arial" w:hAnsi="Arial" w:cs="Arial"/>
        </w:rPr>
      </w:pPr>
    </w:p>
    <w:p w14:paraId="377B2451" w14:textId="77777777" w:rsidR="001055EB" w:rsidRPr="007E5F9D" w:rsidRDefault="001055EB" w:rsidP="001055EB">
      <w:pPr>
        <w:rPr>
          <w:rFonts w:ascii="Arial" w:hAnsi="Arial" w:cs="Arial"/>
        </w:rPr>
      </w:pPr>
    </w:p>
    <w:p w14:paraId="7A3C1A91" w14:textId="77777777" w:rsidR="001055EB" w:rsidRPr="007E5F9D" w:rsidRDefault="001055EB" w:rsidP="001055EB">
      <w:pPr>
        <w:rPr>
          <w:rFonts w:ascii="Arial" w:hAnsi="Arial" w:cs="Arial"/>
        </w:rPr>
      </w:pPr>
    </w:p>
    <w:p w14:paraId="5C070E47" w14:textId="77777777" w:rsidR="001055EB" w:rsidRPr="007E5F9D" w:rsidRDefault="001055EB" w:rsidP="001055EB">
      <w:pPr>
        <w:rPr>
          <w:rFonts w:ascii="Arial" w:hAnsi="Arial" w:cs="Arial"/>
        </w:rPr>
      </w:pPr>
    </w:p>
    <w:p w14:paraId="5AD8DFF7" w14:textId="77777777" w:rsidR="001055EB" w:rsidRPr="007E5F9D" w:rsidRDefault="001055EB" w:rsidP="001055EB">
      <w:pPr>
        <w:rPr>
          <w:rFonts w:ascii="Arial" w:hAnsi="Arial" w:cs="Arial"/>
        </w:rPr>
      </w:pPr>
    </w:p>
    <w:p w14:paraId="39701F3D" w14:textId="77777777" w:rsidR="001055EB" w:rsidRPr="007E5F9D" w:rsidRDefault="001055EB" w:rsidP="001055EB">
      <w:pPr>
        <w:rPr>
          <w:rFonts w:ascii="Arial" w:hAnsi="Arial" w:cs="Arial"/>
        </w:rPr>
      </w:pPr>
    </w:p>
    <w:p w14:paraId="38025F27" w14:textId="77777777" w:rsidR="001055EB" w:rsidRPr="007E5F9D" w:rsidRDefault="001055EB" w:rsidP="001055EB">
      <w:pPr>
        <w:rPr>
          <w:rFonts w:ascii="Arial" w:hAnsi="Arial" w:cs="Arial"/>
        </w:rPr>
      </w:pPr>
    </w:p>
    <w:p w14:paraId="52D318EE" w14:textId="77777777" w:rsidR="001055EB" w:rsidRPr="007E5F9D" w:rsidRDefault="001055EB" w:rsidP="001055EB">
      <w:pPr>
        <w:rPr>
          <w:rFonts w:ascii="Arial" w:hAnsi="Arial" w:cs="Arial"/>
        </w:rPr>
      </w:pPr>
    </w:p>
    <w:p w14:paraId="7B527EC6" w14:textId="77777777" w:rsidR="001055EB" w:rsidRPr="007E5F9D" w:rsidRDefault="001055EB" w:rsidP="001055EB">
      <w:pPr>
        <w:rPr>
          <w:rFonts w:ascii="Arial" w:hAnsi="Arial" w:cs="Arial"/>
        </w:rPr>
      </w:pPr>
    </w:p>
    <w:p w14:paraId="0518B7B1" w14:textId="29E8A84F" w:rsidR="001055EB" w:rsidRPr="007E5F9D" w:rsidRDefault="001055EB" w:rsidP="001055EB">
      <w:pPr>
        <w:tabs>
          <w:tab w:val="left" w:pos="1375"/>
        </w:tabs>
        <w:rPr>
          <w:rFonts w:ascii="Arial" w:hAnsi="Arial" w:cs="Arial"/>
        </w:rPr>
      </w:pPr>
      <w:r w:rsidRPr="007E5F9D">
        <w:rPr>
          <w:rFonts w:ascii="Arial" w:hAnsi="Arial" w:cs="Arial"/>
          <w:noProof/>
        </w:rPr>
        <w:drawing>
          <wp:anchor distT="0" distB="0" distL="114300" distR="114300" simplePos="0" relativeHeight="251667456" behindDoc="0" locked="0" layoutInCell="1" allowOverlap="1" wp14:anchorId="6A899642" wp14:editId="02F94173">
            <wp:simplePos x="0" y="0"/>
            <wp:positionH relativeFrom="column">
              <wp:posOffset>16914</wp:posOffset>
            </wp:positionH>
            <wp:positionV relativeFrom="paragraph">
              <wp:posOffset>350866</wp:posOffset>
            </wp:positionV>
            <wp:extent cx="6583171" cy="3313776"/>
            <wp:effectExtent l="0" t="0" r="0" b="0"/>
            <wp:wrapNone/>
            <wp:docPr id="12" name="Imagen 12" descr="Captura%20de%20Pantalla%202020-10-07%20a%20la(s)%2020.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Pantalla%202020-10-07%20a%20la(s)%2020.21.29.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39736" b="51508"/>
                    <a:stretch/>
                  </pic:blipFill>
                  <pic:spPr bwMode="auto">
                    <a:xfrm>
                      <a:off x="0" y="0"/>
                      <a:ext cx="6583171" cy="33137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5F9D">
        <w:rPr>
          <w:rFonts w:ascii="Arial" w:hAnsi="Arial" w:cs="Arial"/>
        </w:rPr>
        <w:t xml:space="preserve">Site: ayuda a buscar sólo en un sitio determinado </w:t>
      </w:r>
    </w:p>
    <w:p w14:paraId="01D86CE1" w14:textId="77777777" w:rsidR="001055EB" w:rsidRPr="007E5F9D" w:rsidRDefault="001055EB" w:rsidP="001055EB">
      <w:pPr>
        <w:rPr>
          <w:rFonts w:ascii="Arial" w:hAnsi="Arial" w:cs="Arial"/>
        </w:rPr>
      </w:pPr>
    </w:p>
    <w:p w14:paraId="2C20EA4E" w14:textId="77777777" w:rsidR="001055EB" w:rsidRPr="007E5F9D" w:rsidRDefault="001055EB" w:rsidP="001055EB">
      <w:pPr>
        <w:rPr>
          <w:rFonts w:ascii="Arial" w:hAnsi="Arial" w:cs="Arial"/>
        </w:rPr>
      </w:pPr>
    </w:p>
    <w:p w14:paraId="1DB20770" w14:textId="77777777" w:rsidR="001055EB" w:rsidRPr="007E5F9D" w:rsidRDefault="001055EB" w:rsidP="001055EB">
      <w:pPr>
        <w:rPr>
          <w:rFonts w:ascii="Arial" w:hAnsi="Arial" w:cs="Arial"/>
        </w:rPr>
      </w:pPr>
    </w:p>
    <w:p w14:paraId="5284B57E" w14:textId="77777777" w:rsidR="001055EB" w:rsidRPr="007E5F9D" w:rsidRDefault="001055EB" w:rsidP="001055EB">
      <w:pPr>
        <w:rPr>
          <w:rFonts w:ascii="Arial" w:hAnsi="Arial" w:cs="Arial"/>
        </w:rPr>
      </w:pPr>
    </w:p>
    <w:p w14:paraId="7ACA5E7F" w14:textId="77777777" w:rsidR="001055EB" w:rsidRPr="007E5F9D" w:rsidRDefault="001055EB" w:rsidP="001055EB">
      <w:pPr>
        <w:rPr>
          <w:rFonts w:ascii="Arial" w:hAnsi="Arial" w:cs="Arial"/>
        </w:rPr>
      </w:pPr>
    </w:p>
    <w:p w14:paraId="283F5C7A" w14:textId="77777777" w:rsidR="001055EB" w:rsidRPr="007E5F9D" w:rsidRDefault="001055EB" w:rsidP="001055EB">
      <w:pPr>
        <w:rPr>
          <w:rFonts w:ascii="Arial" w:hAnsi="Arial" w:cs="Arial"/>
        </w:rPr>
      </w:pPr>
    </w:p>
    <w:p w14:paraId="15B293C1" w14:textId="77777777" w:rsidR="001055EB" w:rsidRPr="007E5F9D" w:rsidRDefault="001055EB" w:rsidP="001055EB">
      <w:pPr>
        <w:rPr>
          <w:rFonts w:ascii="Arial" w:hAnsi="Arial" w:cs="Arial"/>
        </w:rPr>
      </w:pPr>
    </w:p>
    <w:p w14:paraId="36AF1CF7" w14:textId="77777777" w:rsidR="001055EB" w:rsidRPr="007E5F9D" w:rsidRDefault="001055EB" w:rsidP="001055EB">
      <w:pPr>
        <w:rPr>
          <w:rFonts w:ascii="Arial" w:hAnsi="Arial" w:cs="Arial"/>
        </w:rPr>
      </w:pPr>
    </w:p>
    <w:p w14:paraId="7B0C5C2D" w14:textId="77777777" w:rsidR="001055EB" w:rsidRPr="007E5F9D" w:rsidRDefault="001055EB" w:rsidP="001055EB">
      <w:pPr>
        <w:rPr>
          <w:rFonts w:ascii="Arial" w:hAnsi="Arial" w:cs="Arial"/>
        </w:rPr>
      </w:pPr>
    </w:p>
    <w:p w14:paraId="41C02259" w14:textId="77777777" w:rsidR="001055EB" w:rsidRPr="007E5F9D" w:rsidRDefault="001055EB" w:rsidP="001055EB">
      <w:pPr>
        <w:rPr>
          <w:rFonts w:ascii="Arial" w:hAnsi="Arial" w:cs="Arial"/>
        </w:rPr>
      </w:pPr>
    </w:p>
    <w:p w14:paraId="2BF3BF72" w14:textId="77777777" w:rsidR="001055EB" w:rsidRPr="007E5F9D" w:rsidRDefault="001055EB" w:rsidP="001055EB">
      <w:pPr>
        <w:rPr>
          <w:rFonts w:ascii="Arial" w:hAnsi="Arial" w:cs="Arial"/>
        </w:rPr>
      </w:pPr>
    </w:p>
    <w:p w14:paraId="5A847670" w14:textId="77777777" w:rsidR="001055EB" w:rsidRPr="007E5F9D" w:rsidRDefault="001055EB" w:rsidP="001055EB">
      <w:pPr>
        <w:rPr>
          <w:rFonts w:ascii="Arial" w:hAnsi="Arial" w:cs="Arial"/>
        </w:rPr>
      </w:pPr>
    </w:p>
    <w:p w14:paraId="44992F7D" w14:textId="77777777" w:rsidR="001055EB" w:rsidRPr="007E5F9D" w:rsidRDefault="001055EB" w:rsidP="001055EB">
      <w:pPr>
        <w:rPr>
          <w:rFonts w:ascii="Arial" w:hAnsi="Arial" w:cs="Arial"/>
        </w:rPr>
      </w:pPr>
    </w:p>
    <w:p w14:paraId="28FD0410" w14:textId="77777777" w:rsidR="001055EB" w:rsidRPr="007E5F9D" w:rsidRDefault="001055EB" w:rsidP="001055EB">
      <w:pPr>
        <w:rPr>
          <w:rFonts w:ascii="Arial" w:hAnsi="Arial" w:cs="Arial"/>
        </w:rPr>
      </w:pPr>
    </w:p>
    <w:p w14:paraId="28FF26D8" w14:textId="77777777" w:rsidR="001055EB" w:rsidRPr="007E5F9D" w:rsidRDefault="001055EB" w:rsidP="001055EB">
      <w:pPr>
        <w:rPr>
          <w:rFonts w:ascii="Arial" w:hAnsi="Arial" w:cs="Arial"/>
        </w:rPr>
      </w:pPr>
    </w:p>
    <w:p w14:paraId="15BB0A1B" w14:textId="77777777" w:rsidR="001055EB" w:rsidRPr="007E5F9D" w:rsidRDefault="001055EB" w:rsidP="001055EB">
      <w:pPr>
        <w:rPr>
          <w:rFonts w:ascii="Arial" w:hAnsi="Arial" w:cs="Arial"/>
        </w:rPr>
      </w:pPr>
    </w:p>
    <w:p w14:paraId="0884C20A" w14:textId="77777777" w:rsidR="001055EB" w:rsidRPr="007E5F9D" w:rsidRDefault="001055EB" w:rsidP="001055EB">
      <w:pPr>
        <w:rPr>
          <w:rFonts w:ascii="Arial" w:hAnsi="Arial" w:cs="Arial"/>
        </w:rPr>
      </w:pPr>
    </w:p>
    <w:p w14:paraId="7E474590" w14:textId="77777777" w:rsidR="001055EB" w:rsidRPr="007E5F9D" w:rsidRDefault="001055EB" w:rsidP="001055EB">
      <w:pPr>
        <w:rPr>
          <w:rFonts w:ascii="Arial" w:hAnsi="Arial" w:cs="Arial"/>
        </w:rPr>
      </w:pPr>
    </w:p>
    <w:p w14:paraId="558EE1B8" w14:textId="77777777" w:rsidR="001055EB" w:rsidRPr="007E5F9D" w:rsidRDefault="001055EB" w:rsidP="001055EB">
      <w:pPr>
        <w:rPr>
          <w:rFonts w:ascii="Arial" w:hAnsi="Arial" w:cs="Arial"/>
        </w:rPr>
      </w:pPr>
    </w:p>
    <w:p w14:paraId="02D63CFB" w14:textId="77777777" w:rsidR="001055EB" w:rsidRPr="007E5F9D" w:rsidRDefault="001055EB" w:rsidP="001055EB">
      <w:pPr>
        <w:rPr>
          <w:rFonts w:ascii="Arial" w:hAnsi="Arial" w:cs="Arial"/>
        </w:rPr>
      </w:pPr>
    </w:p>
    <w:p w14:paraId="1CB4723C" w14:textId="77777777" w:rsidR="001055EB" w:rsidRPr="007E5F9D" w:rsidRDefault="001055EB" w:rsidP="001055EB">
      <w:pPr>
        <w:rPr>
          <w:rFonts w:ascii="Arial" w:hAnsi="Arial" w:cs="Arial"/>
        </w:rPr>
      </w:pPr>
    </w:p>
    <w:p w14:paraId="7D46795F" w14:textId="77777777" w:rsidR="001055EB" w:rsidRPr="007E5F9D" w:rsidRDefault="001055EB" w:rsidP="001055EB">
      <w:pPr>
        <w:rPr>
          <w:rFonts w:ascii="Arial" w:hAnsi="Arial" w:cs="Arial"/>
        </w:rPr>
      </w:pPr>
    </w:p>
    <w:p w14:paraId="26A26DA1" w14:textId="77777777" w:rsidR="001055EB" w:rsidRPr="007E5F9D" w:rsidRDefault="001055EB" w:rsidP="001055EB">
      <w:pPr>
        <w:rPr>
          <w:rFonts w:ascii="Arial" w:hAnsi="Arial" w:cs="Arial"/>
        </w:rPr>
      </w:pPr>
    </w:p>
    <w:p w14:paraId="062C4022" w14:textId="2ACF5737" w:rsidR="001055EB" w:rsidRPr="007E5F9D" w:rsidRDefault="001055EB" w:rsidP="001055EB">
      <w:pPr>
        <w:tabs>
          <w:tab w:val="left" w:pos="2760"/>
        </w:tabs>
        <w:rPr>
          <w:rFonts w:ascii="Arial" w:hAnsi="Arial" w:cs="Arial"/>
        </w:rPr>
      </w:pPr>
      <w:r w:rsidRPr="007E5F9D">
        <w:rPr>
          <w:rFonts w:ascii="Arial" w:hAnsi="Arial" w:cs="Arial"/>
        </w:rPr>
        <w:tab/>
      </w:r>
    </w:p>
    <w:p w14:paraId="6F51B284" w14:textId="77777777" w:rsidR="001055EB" w:rsidRPr="007E5F9D" w:rsidRDefault="001055EB" w:rsidP="001055EB">
      <w:pPr>
        <w:tabs>
          <w:tab w:val="left" w:pos="2760"/>
        </w:tabs>
        <w:rPr>
          <w:rFonts w:ascii="Arial" w:hAnsi="Arial" w:cs="Arial"/>
        </w:rPr>
      </w:pPr>
    </w:p>
    <w:p w14:paraId="2C3A747B" w14:textId="77777777" w:rsidR="001055EB" w:rsidRPr="007E5F9D" w:rsidRDefault="001055EB" w:rsidP="001055EB">
      <w:pPr>
        <w:tabs>
          <w:tab w:val="left" w:pos="2760"/>
        </w:tabs>
        <w:rPr>
          <w:rFonts w:ascii="Arial" w:hAnsi="Arial" w:cs="Arial"/>
        </w:rPr>
      </w:pPr>
    </w:p>
    <w:p w14:paraId="59935658" w14:textId="77777777" w:rsidR="001055EB" w:rsidRPr="007E5F9D" w:rsidRDefault="001055EB" w:rsidP="001055EB">
      <w:pPr>
        <w:tabs>
          <w:tab w:val="left" w:pos="2760"/>
        </w:tabs>
        <w:rPr>
          <w:rFonts w:ascii="Arial" w:hAnsi="Arial" w:cs="Arial"/>
        </w:rPr>
      </w:pPr>
    </w:p>
    <w:p w14:paraId="046448A3" w14:textId="77777777" w:rsidR="001055EB" w:rsidRPr="007E5F9D" w:rsidRDefault="001055EB" w:rsidP="001055EB">
      <w:pPr>
        <w:tabs>
          <w:tab w:val="left" w:pos="2760"/>
        </w:tabs>
        <w:rPr>
          <w:rFonts w:ascii="Arial" w:hAnsi="Arial" w:cs="Arial"/>
        </w:rPr>
      </w:pPr>
    </w:p>
    <w:p w14:paraId="16434074" w14:textId="77777777" w:rsidR="001055EB" w:rsidRPr="007E5F9D" w:rsidRDefault="001055EB" w:rsidP="001055EB">
      <w:pPr>
        <w:tabs>
          <w:tab w:val="left" w:pos="2760"/>
        </w:tabs>
        <w:rPr>
          <w:rFonts w:ascii="Arial" w:hAnsi="Arial" w:cs="Arial"/>
        </w:rPr>
      </w:pPr>
    </w:p>
    <w:p w14:paraId="2D0C4E33" w14:textId="77777777" w:rsidR="001055EB" w:rsidRPr="007E5F9D" w:rsidRDefault="001055EB" w:rsidP="001055EB">
      <w:pPr>
        <w:tabs>
          <w:tab w:val="left" w:pos="2760"/>
        </w:tabs>
        <w:rPr>
          <w:rFonts w:ascii="Arial" w:hAnsi="Arial" w:cs="Arial"/>
        </w:rPr>
      </w:pPr>
    </w:p>
    <w:p w14:paraId="591CB1AD" w14:textId="77777777" w:rsidR="001055EB" w:rsidRPr="007E5F9D" w:rsidRDefault="001055EB" w:rsidP="001055EB">
      <w:pPr>
        <w:rPr>
          <w:rFonts w:ascii="Arial" w:hAnsi="Arial" w:cs="Arial"/>
        </w:rPr>
      </w:pPr>
    </w:p>
    <w:p w14:paraId="729DCD06" w14:textId="3E4966F5" w:rsidR="001055EB" w:rsidRPr="007E5F9D" w:rsidRDefault="007E5F9D" w:rsidP="001055EB">
      <w:pPr>
        <w:rPr>
          <w:rFonts w:ascii="Arial" w:hAnsi="Arial" w:cs="Arial"/>
        </w:rPr>
      </w:pPr>
      <w:r w:rsidRPr="007E5F9D">
        <w:rPr>
          <w:rFonts w:ascii="Arial" w:hAnsi="Arial" w:cs="Arial"/>
        </w:rPr>
        <w:t xml:space="preserve">Para realizar la búsqueda y obtener un tio de documento en particular se usa Filetype </w:t>
      </w:r>
    </w:p>
    <w:p w14:paraId="5D8DA9B3" w14:textId="33CC3EF6" w:rsidR="007E5F9D" w:rsidRDefault="007E5F9D" w:rsidP="001055EB">
      <w:r>
        <w:rPr>
          <w:noProof/>
        </w:rPr>
        <w:drawing>
          <wp:anchor distT="0" distB="0" distL="114300" distR="114300" simplePos="0" relativeHeight="251668480" behindDoc="0" locked="0" layoutInCell="1" allowOverlap="1" wp14:anchorId="0CE458E3" wp14:editId="5B764E02">
            <wp:simplePos x="0" y="0"/>
            <wp:positionH relativeFrom="column">
              <wp:posOffset>13688</wp:posOffset>
            </wp:positionH>
            <wp:positionV relativeFrom="paragraph">
              <wp:posOffset>253717</wp:posOffset>
            </wp:positionV>
            <wp:extent cx="5146957" cy="3135723"/>
            <wp:effectExtent l="0" t="0" r="9525" b="0"/>
            <wp:wrapNone/>
            <wp:docPr id="13" name="Imagen 13" descr="Captura%20de%20Pantalla%202020-10-07%20a%20la(s)%2020.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Pantalla%202020-10-07%20a%20la(s)%2020.24.2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41460" b="43048"/>
                    <a:stretch/>
                  </pic:blipFill>
                  <pic:spPr bwMode="auto">
                    <a:xfrm>
                      <a:off x="0" y="0"/>
                      <a:ext cx="5165762" cy="3147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8156DF" w14:textId="77777777" w:rsidR="007E5F9D" w:rsidRPr="007E5F9D" w:rsidRDefault="007E5F9D" w:rsidP="007E5F9D"/>
    <w:p w14:paraId="4C04AC85" w14:textId="77777777" w:rsidR="007E5F9D" w:rsidRPr="007E5F9D" w:rsidRDefault="007E5F9D" w:rsidP="007E5F9D"/>
    <w:p w14:paraId="4C972A14" w14:textId="77777777" w:rsidR="007E5F9D" w:rsidRPr="007E5F9D" w:rsidRDefault="007E5F9D" w:rsidP="007E5F9D"/>
    <w:p w14:paraId="5E641957" w14:textId="77777777" w:rsidR="007E5F9D" w:rsidRPr="007E5F9D" w:rsidRDefault="007E5F9D" w:rsidP="007E5F9D"/>
    <w:p w14:paraId="75C83922" w14:textId="77777777" w:rsidR="007E5F9D" w:rsidRPr="007E5F9D" w:rsidRDefault="007E5F9D" w:rsidP="007E5F9D"/>
    <w:p w14:paraId="73D38F3A" w14:textId="77777777" w:rsidR="007E5F9D" w:rsidRPr="007E5F9D" w:rsidRDefault="007E5F9D" w:rsidP="007E5F9D"/>
    <w:p w14:paraId="7A941E47" w14:textId="77777777" w:rsidR="007E5F9D" w:rsidRPr="007E5F9D" w:rsidRDefault="007E5F9D" w:rsidP="007E5F9D"/>
    <w:p w14:paraId="6E4A7A85" w14:textId="77777777" w:rsidR="007E5F9D" w:rsidRPr="007E5F9D" w:rsidRDefault="007E5F9D" w:rsidP="007E5F9D"/>
    <w:p w14:paraId="6F5F5508" w14:textId="77777777" w:rsidR="007E5F9D" w:rsidRPr="007E5F9D" w:rsidRDefault="007E5F9D" w:rsidP="007E5F9D"/>
    <w:p w14:paraId="454D1733" w14:textId="77777777" w:rsidR="007E5F9D" w:rsidRPr="007E5F9D" w:rsidRDefault="007E5F9D" w:rsidP="007E5F9D"/>
    <w:p w14:paraId="763BF9EA" w14:textId="77777777" w:rsidR="007E5F9D" w:rsidRPr="007E5F9D" w:rsidRDefault="007E5F9D" w:rsidP="007E5F9D"/>
    <w:p w14:paraId="01E56CD1" w14:textId="77777777" w:rsidR="007E5F9D" w:rsidRPr="007E5F9D" w:rsidRDefault="007E5F9D" w:rsidP="007E5F9D"/>
    <w:p w14:paraId="765F4AF3" w14:textId="77777777" w:rsidR="007E5F9D" w:rsidRPr="007E5F9D" w:rsidRDefault="007E5F9D" w:rsidP="007E5F9D"/>
    <w:p w14:paraId="5078D0EB" w14:textId="77777777" w:rsidR="007E5F9D" w:rsidRPr="007E5F9D" w:rsidRDefault="007E5F9D" w:rsidP="007E5F9D"/>
    <w:p w14:paraId="2EE101C4" w14:textId="77777777" w:rsidR="007E5F9D" w:rsidRPr="007E5F9D" w:rsidRDefault="007E5F9D" w:rsidP="007E5F9D"/>
    <w:p w14:paraId="64D288C0" w14:textId="77777777" w:rsidR="007E5F9D" w:rsidRPr="007E5F9D" w:rsidRDefault="007E5F9D" w:rsidP="007E5F9D"/>
    <w:p w14:paraId="38FB01B9" w14:textId="77777777" w:rsidR="007E5F9D" w:rsidRPr="007E5F9D" w:rsidRDefault="007E5F9D" w:rsidP="007E5F9D"/>
    <w:p w14:paraId="49D39504" w14:textId="77777777" w:rsidR="007E5F9D" w:rsidRPr="007E5F9D" w:rsidRDefault="007E5F9D" w:rsidP="007E5F9D"/>
    <w:p w14:paraId="43F760E3" w14:textId="77777777" w:rsidR="007E5F9D" w:rsidRPr="007E5F9D" w:rsidRDefault="007E5F9D" w:rsidP="007E5F9D"/>
    <w:p w14:paraId="0CD1E32B" w14:textId="77777777" w:rsidR="007E5F9D" w:rsidRPr="007E5F9D" w:rsidRDefault="007E5F9D" w:rsidP="007E5F9D"/>
    <w:p w14:paraId="2E0A188B" w14:textId="77777777" w:rsidR="007E5F9D" w:rsidRPr="007E5F9D" w:rsidRDefault="007E5F9D" w:rsidP="007E5F9D"/>
    <w:p w14:paraId="7750489A" w14:textId="0F0E508C" w:rsidR="007E5F9D" w:rsidRDefault="007E5F9D" w:rsidP="007E5F9D">
      <w:pPr>
        <w:tabs>
          <w:tab w:val="left" w:pos="4449"/>
        </w:tabs>
        <w:rPr>
          <w:rFonts w:ascii="Arial" w:hAnsi="Arial" w:cs="Arial"/>
        </w:rPr>
      </w:pPr>
      <w:r>
        <w:tab/>
      </w:r>
      <w:r>
        <w:rPr>
          <w:rFonts w:ascii="Arial" w:hAnsi="Arial" w:cs="Arial"/>
        </w:rPr>
        <w:t xml:space="preserve">Calculadora </w:t>
      </w:r>
    </w:p>
    <w:p w14:paraId="7BB2A26E" w14:textId="7CEE4DC8" w:rsidR="007E5F9D" w:rsidRPr="007E5F9D" w:rsidRDefault="007E5F9D" w:rsidP="007E5F9D">
      <w:pPr>
        <w:tabs>
          <w:tab w:val="left" w:pos="4449"/>
        </w:tabs>
        <w:rPr>
          <w:rFonts w:ascii="Arial" w:hAnsi="Arial" w:cs="Arial"/>
        </w:rPr>
      </w:pPr>
      <w:r>
        <w:rPr>
          <w:rFonts w:ascii="Arial" w:hAnsi="Arial" w:cs="Arial"/>
        </w:rPr>
        <w:t xml:space="preserve">Aquí puedes agregar cualquier operación matemática con los comandos adecuados </w:t>
      </w:r>
    </w:p>
    <w:p w14:paraId="3D983890" w14:textId="1211F4A4" w:rsidR="007E5F9D" w:rsidRDefault="007E5F9D" w:rsidP="007E5F9D">
      <w:r>
        <w:rPr>
          <w:noProof/>
        </w:rPr>
        <w:drawing>
          <wp:anchor distT="0" distB="0" distL="114300" distR="114300" simplePos="0" relativeHeight="251669504" behindDoc="0" locked="0" layoutInCell="1" allowOverlap="1" wp14:anchorId="6114B9CA" wp14:editId="2730B163">
            <wp:simplePos x="0" y="0"/>
            <wp:positionH relativeFrom="column">
              <wp:posOffset>245679</wp:posOffset>
            </wp:positionH>
            <wp:positionV relativeFrom="paragraph">
              <wp:posOffset>107239</wp:posOffset>
            </wp:positionV>
            <wp:extent cx="5500304" cy="4163093"/>
            <wp:effectExtent l="0" t="0" r="12065" b="2540"/>
            <wp:wrapNone/>
            <wp:docPr id="14" name="Imagen 14" descr="Captura%20de%20Pantalla%202020-10-07%20a%20la(s)%2020.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20de%20Pantalla%202020-10-07%20a%20la(s)%2020.26.1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40619" b="28050"/>
                    <a:stretch/>
                  </pic:blipFill>
                  <pic:spPr bwMode="auto">
                    <a:xfrm>
                      <a:off x="0" y="0"/>
                      <a:ext cx="5500304" cy="41630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0D2BE3" w14:textId="77777777" w:rsidR="007E5F9D" w:rsidRPr="007E5F9D" w:rsidRDefault="007E5F9D" w:rsidP="007E5F9D"/>
    <w:p w14:paraId="082B485A" w14:textId="77777777" w:rsidR="007E5F9D" w:rsidRPr="007E5F9D" w:rsidRDefault="007E5F9D" w:rsidP="007E5F9D"/>
    <w:p w14:paraId="6E055434" w14:textId="77777777" w:rsidR="007E5F9D" w:rsidRPr="007E5F9D" w:rsidRDefault="007E5F9D" w:rsidP="007E5F9D"/>
    <w:p w14:paraId="03EAA95E" w14:textId="77777777" w:rsidR="007E5F9D" w:rsidRPr="007E5F9D" w:rsidRDefault="007E5F9D" w:rsidP="007E5F9D"/>
    <w:p w14:paraId="57071E4E" w14:textId="77777777" w:rsidR="007E5F9D" w:rsidRPr="007E5F9D" w:rsidRDefault="007E5F9D" w:rsidP="007E5F9D"/>
    <w:p w14:paraId="0FB79A34" w14:textId="77777777" w:rsidR="007E5F9D" w:rsidRPr="007E5F9D" w:rsidRDefault="007E5F9D" w:rsidP="007E5F9D"/>
    <w:p w14:paraId="46FDAD9A" w14:textId="77777777" w:rsidR="007E5F9D" w:rsidRPr="007E5F9D" w:rsidRDefault="007E5F9D" w:rsidP="007E5F9D"/>
    <w:p w14:paraId="682E9D74" w14:textId="77777777" w:rsidR="007E5F9D" w:rsidRPr="007E5F9D" w:rsidRDefault="007E5F9D" w:rsidP="007E5F9D"/>
    <w:p w14:paraId="4DA2A9A3" w14:textId="77777777" w:rsidR="007E5F9D" w:rsidRPr="007E5F9D" w:rsidRDefault="007E5F9D" w:rsidP="007E5F9D"/>
    <w:p w14:paraId="22DBC40B" w14:textId="77777777" w:rsidR="007E5F9D" w:rsidRPr="007E5F9D" w:rsidRDefault="007E5F9D" w:rsidP="007E5F9D"/>
    <w:p w14:paraId="6F04FC00" w14:textId="77777777" w:rsidR="007E5F9D" w:rsidRPr="007E5F9D" w:rsidRDefault="007E5F9D" w:rsidP="007E5F9D"/>
    <w:p w14:paraId="37735348" w14:textId="77777777" w:rsidR="007E5F9D" w:rsidRPr="007E5F9D" w:rsidRDefault="007E5F9D" w:rsidP="007E5F9D"/>
    <w:p w14:paraId="0BC678BD" w14:textId="77777777" w:rsidR="007E5F9D" w:rsidRPr="007E5F9D" w:rsidRDefault="007E5F9D" w:rsidP="007E5F9D"/>
    <w:p w14:paraId="6076F1C9" w14:textId="77777777" w:rsidR="007E5F9D" w:rsidRPr="007E5F9D" w:rsidRDefault="007E5F9D" w:rsidP="007E5F9D"/>
    <w:p w14:paraId="3A4B53AB" w14:textId="77777777" w:rsidR="007E5F9D" w:rsidRPr="007E5F9D" w:rsidRDefault="007E5F9D" w:rsidP="007E5F9D"/>
    <w:p w14:paraId="7A9005ED" w14:textId="77777777" w:rsidR="007E5F9D" w:rsidRPr="007E5F9D" w:rsidRDefault="007E5F9D" w:rsidP="007E5F9D"/>
    <w:p w14:paraId="791AFC75" w14:textId="77777777" w:rsidR="007E5F9D" w:rsidRPr="007E5F9D" w:rsidRDefault="007E5F9D" w:rsidP="007E5F9D"/>
    <w:p w14:paraId="03692F7B" w14:textId="77777777" w:rsidR="007E5F9D" w:rsidRPr="007E5F9D" w:rsidRDefault="007E5F9D" w:rsidP="007E5F9D"/>
    <w:p w14:paraId="7D0A3CCB" w14:textId="77777777" w:rsidR="007E5F9D" w:rsidRPr="007E5F9D" w:rsidRDefault="007E5F9D" w:rsidP="007E5F9D"/>
    <w:p w14:paraId="69C40751" w14:textId="77777777" w:rsidR="007E5F9D" w:rsidRPr="007E5F9D" w:rsidRDefault="007E5F9D" w:rsidP="007E5F9D"/>
    <w:p w14:paraId="29DB1BB1" w14:textId="77777777" w:rsidR="007E5F9D" w:rsidRPr="007E5F9D" w:rsidRDefault="007E5F9D" w:rsidP="007E5F9D"/>
    <w:p w14:paraId="110B1E21" w14:textId="77777777" w:rsidR="007E5F9D" w:rsidRPr="007E5F9D" w:rsidRDefault="007E5F9D" w:rsidP="007E5F9D"/>
    <w:p w14:paraId="55E2EA9A" w14:textId="55C210CB" w:rsidR="00CC66C6" w:rsidRDefault="00CC66C6" w:rsidP="007E5F9D">
      <w:pPr>
        <w:jc w:val="right"/>
      </w:pPr>
    </w:p>
    <w:p w14:paraId="728F9E6B" w14:textId="77777777" w:rsidR="007E5F9D" w:rsidRDefault="007E5F9D" w:rsidP="007E5F9D">
      <w:pPr>
        <w:jc w:val="right"/>
      </w:pPr>
    </w:p>
    <w:p w14:paraId="0ABD6530" w14:textId="77777777" w:rsidR="007E5F9D" w:rsidRDefault="007E5F9D" w:rsidP="007E5F9D">
      <w:pPr>
        <w:jc w:val="right"/>
      </w:pPr>
    </w:p>
    <w:p w14:paraId="1EDF8EB9" w14:textId="7C7F6C03" w:rsidR="007E5F9D" w:rsidRDefault="007E5F9D" w:rsidP="007E5F9D">
      <w:pPr>
        <w:rPr>
          <w:rFonts w:ascii="Arial" w:hAnsi="Arial" w:cs="Arial"/>
        </w:rPr>
      </w:pPr>
    </w:p>
    <w:p w14:paraId="638F455A" w14:textId="6749568B" w:rsidR="007E5F9D" w:rsidRDefault="00876295" w:rsidP="007E5F9D">
      <w:pPr>
        <w:rPr>
          <w:rFonts w:ascii="Arial" w:hAnsi="Arial" w:cs="Arial"/>
        </w:rPr>
      </w:pPr>
      <w:r>
        <w:rPr>
          <w:rFonts w:ascii="Arial" w:hAnsi="Arial" w:cs="Arial"/>
        </w:rPr>
        <w:t xml:space="preserve">Convertidos de unidades </w:t>
      </w:r>
    </w:p>
    <w:p w14:paraId="457C61C7" w14:textId="6D7A174C" w:rsidR="00876295" w:rsidRDefault="00876295" w:rsidP="00876295">
      <w:pPr>
        <w:rPr>
          <w:rFonts w:eastAsia="Times New Roman"/>
        </w:rPr>
      </w:pPr>
      <w:r>
        <w:rPr>
          <w:rFonts w:eastAsia="Times New Roman"/>
        </w:rPr>
        <w:t>El buscador de Google también se puede utilizar para obtener la equivalencia entre dos sistemas de unidades.</w:t>
      </w:r>
    </w:p>
    <w:p w14:paraId="2D245E7B" w14:textId="31FCBA62" w:rsidR="00201428" w:rsidRDefault="00201428" w:rsidP="007E5F9D">
      <w:pPr>
        <w:rPr>
          <w:rFonts w:ascii="Arial" w:hAnsi="Arial" w:cs="Arial"/>
        </w:rPr>
      </w:pPr>
      <w:r>
        <w:rPr>
          <w:rFonts w:ascii="Arial" w:hAnsi="Arial" w:cs="Arial"/>
          <w:noProof/>
        </w:rPr>
        <w:drawing>
          <wp:anchor distT="0" distB="0" distL="114300" distR="114300" simplePos="0" relativeHeight="251670528" behindDoc="1" locked="0" layoutInCell="1" allowOverlap="1" wp14:anchorId="67B7614A" wp14:editId="185FE5B9">
            <wp:simplePos x="0" y="0"/>
            <wp:positionH relativeFrom="column">
              <wp:posOffset>588067</wp:posOffset>
            </wp:positionH>
            <wp:positionV relativeFrom="paragraph">
              <wp:posOffset>197883</wp:posOffset>
            </wp:positionV>
            <wp:extent cx="5325073" cy="3085228"/>
            <wp:effectExtent l="0" t="0" r="9525" b="0"/>
            <wp:wrapNone/>
            <wp:docPr id="16" name="Imagen 16" descr="Captura%20de%20Pantalla%202020-10-07%20a%20la(s)%2020.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Pantalla%202020-10-07%20a%20la(s)%2020.28.5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41637" b="45873"/>
                    <a:stretch/>
                  </pic:blipFill>
                  <pic:spPr bwMode="auto">
                    <a:xfrm>
                      <a:off x="0" y="0"/>
                      <a:ext cx="5325073" cy="30852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48B32F" w14:textId="77777777" w:rsidR="00201428" w:rsidRPr="00201428" w:rsidRDefault="00201428" w:rsidP="00201428">
      <w:pPr>
        <w:rPr>
          <w:rFonts w:ascii="Arial" w:hAnsi="Arial" w:cs="Arial"/>
        </w:rPr>
      </w:pPr>
    </w:p>
    <w:p w14:paraId="3DFF7569" w14:textId="77777777" w:rsidR="00201428" w:rsidRPr="00201428" w:rsidRDefault="00201428" w:rsidP="00201428">
      <w:pPr>
        <w:rPr>
          <w:rFonts w:ascii="Arial" w:hAnsi="Arial" w:cs="Arial"/>
        </w:rPr>
      </w:pPr>
    </w:p>
    <w:p w14:paraId="44675610" w14:textId="77777777" w:rsidR="00201428" w:rsidRPr="00201428" w:rsidRDefault="00201428" w:rsidP="00201428">
      <w:pPr>
        <w:rPr>
          <w:rFonts w:ascii="Arial" w:hAnsi="Arial" w:cs="Arial"/>
        </w:rPr>
      </w:pPr>
    </w:p>
    <w:p w14:paraId="5EAFAA0F" w14:textId="77777777" w:rsidR="00201428" w:rsidRPr="00201428" w:rsidRDefault="00201428" w:rsidP="00201428">
      <w:pPr>
        <w:rPr>
          <w:rFonts w:ascii="Arial" w:hAnsi="Arial" w:cs="Arial"/>
        </w:rPr>
      </w:pPr>
    </w:p>
    <w:p w14:paraId="0F788C5D" w14:textId="77777777" w:rsidR="00201428" w:rsidRPr="00201428" w:rsidRDefault="00201428" w:rsidP="00201428">
      <w:pPr>
        <w:rPr>
          <w:rFonts w:ascii="Arial" w:hAnsi="Arial" w:cs="Arial"/>
        </w:rPr>
      </w:pPr>
    </w:p>
    <w:p w14:paraId="0198F7C6" w14:textId="77777777" w:rsidR="00201428" w:rsidRPr="00201428" w:rsidRDefault="00201428" w:rsidP="00201428">
      <w:pPr>
        <w:rPr>
          <w:rFonts w:ascii="Arial" w:hAnsi="Arial" w:cs="Arial"/>
        </w:rPr>
      </w:pPr>
    </w:p>
    <w:p w14:paraId="3BE79B44" w14:textId="77777777" w:rsidR="00201428" w:rsidRPr="00201428" w:rsidRDefault="00201428" w:rsidP="00201428">
      <w:pPr>
        <w:rPr>
          <w:rFonts w:ascii="Arial" w:hAnsi="Arial" w:cs="Arial"/>
        </w:rPr>
      </w:pPr>
    </w:p>
    <w:p w14:paraId="08106902" w14:textId="77777777" w:rsidR="00201428" w:rsidRPr="00201428" w:rsidRDefault="00201428" w:rsidP="00201428">
      <w:pPr>
        <w:rPr>
          <w:rFonts w:ascii="Arial" w:hAnsi="Arial" w:cs="Arial"/>
        </w:rPr>
      </w:pPr>
    </w:p>
    <w:p w14:paraId="28FB0D9F" w14:textId="77777777" w:rsidR="00201428" w:rsidRPr="00201428" w:rsidRDefault="00201428" w:rsidP="00201428">
      <w:pPr>
        <w:rPr>
          <w:rFonts w:ascii="Arial" w:hAnsi="Arial" w:cs="Arial"/>
        </w:rPr>
      </w:pPr>
    </w:p>
    <w:p w14:paraId="1EBBD792" w14:textId="77777777" w:rsidR="00201428" w:rsidRPr="00201428" w:rsidRDefault="00201428" w:rsidP="00201428">
      <w:pPr>
        <w:rPr>
          <w:rFonts w:ascii="Arial" w:hAnsi="Arial" w:cs="Arial"/>
        </w:rPr>
      </w:pPr>
    </w:p>
    <w:p w14:paraId="55C4743D" w14:textId="77777777" w:rsidR="00201428" w:rsidRPr="00201428" w:rsidRDefault="00201428" w:rsidP="00201428">
      <w:pPr>
        <w:rPr>
          <w:rFonts w:ascii="Arial" w:hAnsi="Arial" w:cs="Arial"/>
        </w:rPr>
      </w:pPr>
    </w:p>
    <w:p w14:paraId="23816196" w14:textId="77777777" w:rsidR="00201428" w:rsidRPr="00201428" w:rsidRDefault="00201428" w:rsidP="00201428">
      <w:pPr>
        <w:rPr>
          <w:rFonts w:ascii="Arial" w:hAnsi="Arial" w:cs="Arial"/>
        </w:rPr>
      </w:pPr>
    </w:p>
    <w:p w14:paraId="775A556A" w14:textId="77777777" w:rsidR="00201428" w:rsidRPr="00201428" w:rsidRDefault="00201428" w:rsidP="00201428">
      <w:pPr>
        <w:rPr>
          <w:rFonts w:ascii="Arial" w:hAnsi="Arial" w:cs="Arial"/>
        </w:rPr>
      </w:pPr>
    </w:p>
    <w:p w14:paraId="0CD7D1C9" w14:textId="77777777" w:rsidR="00201428" w:rsidRPr="00201428" w:rsidRDefault="00201428" w:rsidP="00201428">
      <w:pPr>
        <w:rPr>
          <w:rFonts w:ascii="Arial" w:hAnsi="Arial" w:cs="Arial"/>
        </w:rPr>
      </w:pPr>
    </w:p>
    <w:p w14:paraId="2F9A114D" w14:textId="77777777" w:rsidR="00201428" w:rsidRPr="00201428" w:rsidRDefault="00201428" w:rsidP="00201428">
      <w:pPr>
        <w:rPr>
          <w:rFonts w:ascii="Arial" w:hAnsi="Arial" w:cs="Arial"/>
        </w:rPr>
      </w:pPr>
    </w:p>
    <w:p w14:paraId="5BF41320" w14:textId="77777777" w:rsidR="00201428" w:rsidRPr="00201428" w:rsidRDefault="00201428" w:rsidP="00201428">
      <w:pPr>
        <w:rPr>
          <w:rFonts w:ascii="Arial" w:hAnsi="Arial" w:cs="Arial"/>
        </w:rPr>
      </w:pPr>
    </w:p>
    <w:p w14:paraId="2358C441" w14:textId="77777777" w:rsidR="00201428" w:rsidRPr="00201428" w:rsidRDefault="00201428" w:rsidP="00201428">
      <w:pPr>
        <w:rPr>
          <w:rFonts w:ascii="Arial" w:hAnsi="Arial" w:cs="Arial"/>
        </w:rPr>
      </w:pPr>
    </w:p>
    <w:p w14:paraId="4F6E31FB" w14:textId="77777777" w:rsidR="00201428" w:rsidRPr="00201428" w:rsidRDefault="00201428" w:rsidP="00201428">
      <w:pPr>
        <w:rPr>
          <w:rFonts w:ascii="Arial" w:hAnsi="Arial" w:cs="Arial"/>
        </w:rPr>
      </w:pPr>
    </w:p>
    <w:p w14:paraId="40095400" w14:textId="77777777" w:rsidR="00201428" w:rsidRPr="00201428" w:rsidRDefault="00201428" w:rsidP="00201428">
      <w:pPr>
        <w:rPr>
          <w:rFonts w:ascii="Arial" w:hAnsi="Arial" w:cs="Arial"/>
        </w:rPr>
      </w:pPr>
    </w:p>
    <w:p w14:paraId="19569C52" w14:textId="77777777" w:rsidR="00201428" w:rsidRDefault="00201428" w:rsidP="00201428">
      <w:pPr>
        <w:rPr>
          <w:rFonts w:eastAsia="Times New Roman"/>
        </w:rPr>
      </w:pPr>
      <w:r>
        <w:rPr>
          <w:rFonts w:ascii="Arial" w:hAnsi="Arial" w:cs="Arial"/>
        </w:rPr>
        <w:tab/>
      </w:r>
      <w:r>
        <w:rPr>
          <w:rFonts w:eastAsia="Times New Roman"/>
        </w:rPr>
        <w:t>Nota: el navegador interpreta la moneda nacional, si se requiere la conversión a otra moneda solo se especifica el tipo de peso (colombianos, argentinos, chilenos, etc.)</w:t>
      </w:r>
    </w:p>
    <w:p w14:paraId="2AB7A5F8" w14:textId="77777777" w:rsidR="00201428" w:rsidRDefault="00201428" w:rsidP="00201428">
      <w:pPr>
        <w:rPr>
          <w:rFonts w:eastAsia="Times New Roman"/>
        </w:rPr>
      </w:pPr>
    </w:p>
    <w:p w14:paraId="2BFD82F2" w14:textId="3795415A" w:rsidR="00201428" w:rsidRPr="00201428" w:rsidRDefault="00201428" w:rsidP="00201428">
      <w:pPr>
        <w:tabs>
          <w:tab w:val="left" w:pos="903"/>
        </w:tabs>
        <w:rPr>
          <w:rFonts w:ascii="Arial" w:hAnsi="Arial" w:cs="Arial"/>
        </w:rPr>
      </w:pPr>
    </w:p>
    <w:p w14:paraId="478702B7" w14:textId="5009D65E" w:rsidR="00876295" w:rsidRDefault="00201428" w:rsidP="00201428">
      <w:pPr>
        <w:jc w:val="center"/>
        <w:rPr>
          <w:rFonts w:ascii="Arial" w:hAnsi="Arial" w:cs="Arial"/>
        </w:rPr>
      </w:pPr>
      <w:r>
        <w:rPr>
          <w:rFonts w:ascii="Arial" w:hAnsi="Arial" w:cs="Arial"/>
          <w:noProof/>
        </w:rPr>
        <w:drawing>
          <wp:inline distT="0" distB="0" distL="0" distR="0" wp14:anchorId="21A17414" wp14:editId="5B8C421C">
            <wp:extent cx="5159075" cy="3192704"/>
            <wp:effectExtent l="0" t="0" r="0" b="8255"/>
            <wp:docPr id="17" name="Imagen 17" descr="Captura%20de%20Pantalla%202020-10-07%20a%20la(s)%2020.3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Pantalla%202020-10-07%20a%20la(s)%2020.31.0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41029" b="40000"/>
                    <a:stretch/>
                  </pic:blipFill>
                  <pic:spPr bwMode="auto">
                    <a:xfrm>
                      <a:off x="0" y="0"/>
                      <a:ext cx="5205526" cy="3221450"/>
                    </a:xfrm>
                    <a:prstGeom prst="rect">
                      <a:avLst/>
                    </a:prstGeom>
                    <a:noFill/>
                    <a:ln>
                      <a:noFill/>
                    </a:ln>
                    <a:extLst>
                      <a:ext uri="{53640926-AAD7-44D8-BBD7-CCE9431645EC}">
                        <a14:shadowObscured xmlns:a14="http://schemas.microsoft.com/office/drawing/2010/main"/>
                      </a:ext>
                    </a:extLst>
                  </pic:spPr>
                </pic:pic>
              </a:graphicData>
            </a:graphic>
          </wp:inline>
        </w:drawing>
      </w:r>
    </w:p>
    <w:p w14:paraId="2ED11B84" w14:textId="77777777" w:rsidR="00201428" w:rsidRDefault="00201428" w:rsidP="00201428">
      <w:pPr>
        <w:jc w:val="center"/>
        <w:rPr>
          <w:rFonts w:ascii="Arial" w:hAnsi="Arial" w:cs="Arial"/>
        </w:rPr>
      </w:pPr>
    </w:p>
    <w:p w14:paraId="27196DA6" w14:textId="77777777" w:rsidR="00201428" w:rsidRDefault="00201428" w:rsidP="00201428">
      <w:pPr>
        <w:jc w:val="center"/>
        <w:rPr>
          <w:rFonts w:ascii="Arial" w:hAnsi="Arial" w:cs="Arial"/>
        </w:rPr>
      </w:pPr>
    </w:p>
    <w:p w14:paraId="159032DA" w14:textId="77777777" w:rsidR="00201428" w:rsidRDefault="00201428" w:rsidP="00201428">
      <w:pPr>
        <w:jc w:val="center"/>
        <w:rPr>
          <w:rFonts w:ascii="Arial" w:hAnsi="Arial" w:cs="Arial"/>
        </w:rPr>
      </w:pPr>
    </w:p>
    <w:p w14:paraId="57FB9BDA" w14:textId="77777777" w:rsidR="00201428" w:rsidRDefault="00201428" w:rsidP="00201428">
      <w:pPr>
        <w:jc w:val="center"/>
        <w:rPr>
          <w:rFonts w:ascii="Arial" w:hAnsi="Arial" w:cs="Arial"/>
        </w:rPr>
      </w:pPr>
    </w:p>
    <w:p w14:paraId="6A96DF0C" w14:textId="77777777" w:rsidR="00201428" w:rsidRDefault="00201428" w:rsidP="00201428">
      <w:pPr>
        <w:jc w:val="center"/>
        <w:rPr>
          <w:rFonts w:ascii="Arial" w:hAnsi="Arial" w:cs="Arial"/>
        </w:rPr>
      </w:pPr>
    </w:p>
    <w:p w14:paraId="38F7BBEE" w14:textId="77777777" w:rsidR="00201428" w:rsidRDefault="00201428" w:rsidP="00201428">
      <w:pPr>
        <w:jc w:val="center"/>
        <w:rPr>
          <w:rFonts w:ascii="Arial" w:hAnsi="Arial" w:cs="Arial"/>
        </w:rPr>
      </w:pPr>
    </w:p>
    <w:p w14:paraId="12F17ADF" w14:textId="77777777" w:rsidR="00201428" w:rsidRDefault="00201428" w:rsidP="00201428">
      <w:pPr>
        <w:jc w:val="center"/>
        <w:rPr>
          <w:rFonts w:ascii="Arial" w:hAnsi="Arial" w:cs="Arial"/>
        </w:rPr>
      </w:pPr>
    </w:p>
    <w:p w14:paraId="55037595" w14:textId="77777777" w:rsidR="00201428" w:rsidRDefault="00201428" w:rsidP="00201428">
      <w:pPr>
        <w:jc w:val="center"/>
        <w:rPr>
          <w:rFonts w:ascii="Arial" w:hAnsi="Arial" w:cs="Arial"/>
        </w:rPr>
      </w:pPr>
    </w:p>
    <w:p w14:paraId="59781DFB" w14:textId="77777777" w:rsidR="00201428" w:rsidRDefault="00201428" w:rsidP="00201428">
      <w:pPr>
        <w:jc w:val="center"/>
        <w:rPr>
          <w:rFonts w:ascii="Arial" w:hAnsi="Arial" w:cs="Arial"/>
        </w:rPr>
      </w:pPr>
    </w:p>
    <w:p w14:paraId="488B4895" w14:textId="0F34D875" w:rsidR="00201428" w:rsidRDefault="00201428" w:rsidP="00201428">
      <w:pPr>
        <w:jc w:val="center"/>
        <w:rPr>
          <w:rFonts w:ascii="Arial" w:hAnsi="Arial" w:cs="Arial"/>
        </w:rPr>
      </w:pPr>
      <w:r>
        <w:rPr>
          <w:rFonts w:ascii="Arial" w:hAnsi="Arial" w:cs="Arial"/>
        </w:rPr>
        <w:t xml:space="preserve">Gráficas en 2D </w:t>
      </w:r>
    </w:p>
    <w:p w14:paraId="7B1B37A6" w14:textId="77777777" w:rsidR="00201428" w:rsidRDefault="00201428" w:rsidP="00201428">
      <w:pPr>
        <w:rPr>
          <w:rFonts w:eastAsia="Times New Roman"/>
        </w:rPr>
      </w:pPr>
      <w:r>
        <w:rPr>
          <w:rFonts w:eastAsia="Times New Roman"/>
        </w:rPr>
        <w:t>Es posible graficar funciones, para ello simplemente se debe insertar ésta en la barra de búsqueda. También se puede asignar el intervalo de la función que se desea graficar.</w:t>
      </w:r>
    </w:p>
    <w:p w14:paraId="70231AEB" w14:textId="344C2ED3" w:rsidR="00201428" w:rsidRDefault="00201428" w:rsidP="00201428">
      <w:pPr>
        <w:jc w:val="center"/>
        <w:rPr>
          <w:rFonts w:ascii="Arial" w:hAnsi="Arial" w:cs="Arial"/>
        </w:rPr>
      </w:pPr>
      <w:r>
        <w:rPr>
          <w:rFonts w:ascii="Arial" w:hAnsi="Arial" w:cs="Arial"/>
          <w:noProof/>
        </w:rPr>
        <w:drawing>
          <wp:anchor distT="0" distB="0" distL="114300" distR="114300" simplePos="0" relativeHeight="251671552" behindDoc="0" locked="0" layoutInCell="1" allowOverlap="1" wp14:anchorId="45084D3D" wp14:editId="4F420F27">
            <wp:simplePos x="0" y="0"/>
            <wp:positionH relativeFrom="column">
              <wp:posOffset>702405</wp:posOffset>
            </wp:positionH>
            <wp:positionV relativeFrom="paragraph">
              <wp:posOffset>197883</wp:posOffset>
            </wp:positionV>
            <wp:extent cx="5493480" cy="4198869"/>
            <wp:effectExtent l="0" t="0" r="0" b="0"/>
            <wp:wrapNone/>
            <wp:docPr id="18" name="Imagen 18" descr="Captura%20de%20Pantalla%202020-10-07%20a%20la(s)%2020.3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Pantalla%202020-10-07%20a%20la(s)%2020.32.2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43082" b="30360"/>
                    <a:stretch/>
                  </pic:blipFill>
                  <pic:spPr bwMode="auto">
                    <a:xfrm>
                      <a:off x="0" y="0"/>
                      <a:ext cx="5493480" cy="41988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FC99AC" w14:textId="77777777" w:rsidR="00201428" w:rsidRPr="00201428" w:rsidRDefault="00201428" w:rsidP="00201428">
      <w:pPr>
        <w:rPr>
          <w:rFonts w:ascii="Arial" w:hAnsi="Arial" w:cs="Arial"/>
        </w:rPr>
      </w:pPr>
    </w:p>
    <w:p w14:paraId="24635246" w14:textId="77777777" w:rsidR="00201428" w:rsidRPr="00201428" w:rsidRDefault="00201428" w:rsidP="00201428">
      <w:pPr>
        <w:rPr>
          <w:rFonts w:ascii="Arial" w:hAnsi="Arial" w:cs="Arial"/>
        </w:rPr>
      </w:pPr>
    </w:p>
    <w:p w14:paraId="7BBC5459" w14:textId="77777777" w:rsidR="00201428" w:rsidRPr="00201428" w:rsidRDefault="00201428" w:rsidP="00201428">
      <w:pPr>
        <w:rPr>
          <w:rFonts w:ascii="Arial" w:hAnsi="Arial" w:cs="Arial"/>
        </w:rPr>
      </w:pPr>
    </w:p>
    <w:p w14:paraId="3A136309" w14:textId="77777777" w:rsidR="00201428" w:rsidRPr="00201428" w:rsidRDefault="00201428" w:rsidP="00201428">
      <w:pPr>
        <w:rPr>
          <w:rFonts w:ascii="Arial" w:hAnsi="Arial" w:cs="Arial"/>
        </w:rPr>
      </w:pPr>
    </w:p>
    <w:p w14:paraId="5123FC75" w14:textId="77777777" w:rsidR="00201428" w:rsidRPr="00201428" w:rsidRDefault="00201428" w:rsidP="00201428">
      <w:pPr>
        <w:rPr>
          <w:rFonts w:ascii="Arial" w:hAnsi="Arial" w:cs="Arial"/>
        </w:rPr>
      </w:pPr>
    </w:p>
    <w:p w14:paraId="4474DB30" w14:textId="77777777" w:rsidR="00201428" w:rsidRPr="00201428" w:rsidRDefault="00201428" w:rsidP="00201428">
      <w:pPr>
        <w:rPr>
          <w:rFonts w:ascii="Arial" w:hAnsi="Arial" w:cs="Arial"/>
        </w:rPr>
      </w:pPr>
    </w:p>
    <w:p w14:paraId="57814FAB" w14:textId="77777777" w:rsidR="00201428" w:rsidRPr="00201428" w:rsidRDefault="00201428" w:rsidP="00201428">
      <w:pPr>
        <w:rPr>
          <w:rFonts w:ascii="Arial" w:hAnsi="Arial" w:cs="Arial"/>
        </w:rPr>
      </w:pPr>
    </w:p>
    <w:p w14:paraId="4C435C4C" w14:textId="77777777" w:rsidR="00201428" w:rsidRPr="00201428" w:rsidRDefault="00201428" w:rsidP="00201428">
      <w:pPr>
        <w:rPr>
          <w:rFonts w:ascii="Arial" w:hAnsi="Arial" w:cs="Arial"/>
        </w:rPr>
      </w:pPr>
    </w:p>
    <w:p w14:paraId="4A4E0385" w14:textId="77777777" w:rsidR="00201428" w:rsidRPr="00201428" w:rsidRDefault="00201428" w:rsidP="00201428">
      <w:pPr>
        <w:rPr>
          <w:rFonts w:ascii="Arial" w:hAnsi="Arial" w:cs="Arial"/>
        </w:rPr>
      </w:pPr>
    </w:p>
    <w:p w14:paraId="011A0816" w14:textId="77777777" w:rsidR="00201428" w:rsidRPr="00201428" w:rsidRDefault="00201428" w:rsidP="00201428">
      <w:pPr>
        <w:rPr>
          <w:rFonts w:ascii="Arial" w:hAnsi="Arial" w:cs="Arial"/>
        </w:rPr>
      </w:pPr>
    </w:p>
    <w:p w14:paraId="5BB0C8D2" w14:textId="77777777" w:rsidR="00201428" w:rsidRPr="00201428" w:rsidRDefault="00201428" w:rsidP="00201428">
      <w:pPr>
        <w:rPr>
          <w:rFonts w:ascii="Arial" w:hAnsi="Arial" w:cs="Arial"/>
        </w:rPr>
      </w:pPr>
    </w:p>
    <w:p w14:paraId="48033334" w14:textId="77777777" w:rsidR="00201428" w:rsidRPr="00201428" w:rsidRDefault="00201428" w:rsidP="00201428">
      <w:pPr>
        <w:rPr>
          <w:rFonts w:ascii="Arial" w:hAnsi="Arial" w:cs="Arial"/>
        </w:rPr>
      </w:pPr>
    </w:p>
    <w:p w14:paraId="75DCDA18" w14:textId="77777777" w:rsidR="00201428" w:rsidRPr="00201428" w:rsidRDefault="00201428" w:rsidP="00201428">
      <w:pPr>
        <w:rPr>
          <w:rFonts w:ascii="Arial" w:hAnsi="Arial" w:cs="Arial"/>
        </w:rPr>
      </w:pPr>
    </w:p>
    <w:p w14:paraId="237CB8EE" w14:textId="77777777" w:rsidR="00201428" w:rsidRPr="00201428" w:rsidRDefault="00201428" w:rsidP="00201428">
      <w:pPr>
        <w:rPr>
          <w:rFonts w:ascii="Arial" w:hAnsi="Arial" w:cs="Arial"/>
        </w:rPr>
      </w:pPr>
    </w:p>
    <w:p w14:paraId="650F8A6E" w14:textId="77777777" w:rsidR="00201428" w:rsidRPr="00201428" w:rsidRDefault="00201428" w:rsidP="00201428">
      <w:pPr>
        <w:rPr>
          <w:rFonts w:ascii="Arial" w:hAnsi="Arial" w:cs="Arial"/>
        </w:rPr>
      </w:pPr>
    </w:p>
    <w:p w14:paraId="1C9D0191" w14:textId="77777777" w:rsidR="00201428" w:rsidRPr="00201428" w:rsidRDefault="00201428" w:rsidP="00201428">
      <w:pPr>
        <w:rPr>
          <w:rFonts w:ascii="Arial" w:hAnsi="Arial" w:cs="Arial"/>
        </w:rPr>
      </w:pPr>
    </w:p>
    <w:p w14:paraId="336FA2E4" w14:textId="77777777" w:rsidR="00201428" w:rsidRPr="00201428" w:rsidRDefault="00201428" w:rsidP="00201428">
      <w:pPr>
        <w:rPr>
          <w:rFonts w:ascii="Arial" w:hAnsi="Arial" w:cs="Arial"/>
        </w:rPr>
      </w:pPr>
    </w:p>
    <w:p w14:paraId="215814B1" w14:textId="77777777" w:rsidR="00201428" w:rsidRPr="00201428" w:rsidRDefault="00201428" w:rsidP="00201428">
      <w:pPr>
        <w:rPr>
          <w:rFonts w:ascii="Arial" w:hAnsi="Arial" w:cs="Arial"/>
        </w:rPr>
      </w:pPr>
    </w:p>
    <w:p w14:paraId="6E27B1CE" w14:textId="77777777" w:rsidR="00201428" w:rsidRPr="00201428" w:rsidRDefault="00201428" w:rsidP="00201428">
      <w:pPr>
        <w:rPr>
          <w:rFonts w:ascii="Arial" w:hAnsi="Arial" w:cs="Arial"/>
        </w:rPr>
      </w:pPr>
    </w:p>
    <w:p w14:paraId="53A7F324" w14:textId="77777777" w:rsidR="00201428" w:rsidRPr="00201428" w:rsidRDefault="00201428" w:rsidP="00201428">
      <w:pPr>
        <w:rPr>
          <w:rFonts w:ascii="Arial" w:hAnsi="Arial" w:cs="Arial"/>
        </w:rPr>
      </w:pPr>
    </w:p>
    <w:p w14:paraId="235FD67B" w14:textId="77777777" w:rsidR="00201428" w:rsidRPr="00201428" w:rsidRDefault="00201428" w:rsidP="00201428">
      <w:pPr>
        <w:rPr>
          <w:rFonts w:ascii="Arial" w:hAnsi="Arial" w:cs="Arial"/>
        </w:rPr>
      </w:pPr>
    </w:p>
    <w:p w14:paraId="484078D2" w14:textId="77777777" w:rsidR="00201428" w:rsidRPr="00201428" w:rsidRDefault="00201428" w:rsidP="00201428">
      <w:pPr>
        <w:rPr>
          <w:rFonts w:ascii="Arial" w:hAnsi="Arial" w:cs="Arial"/>
        </w:rPr>
      </w:pPr>
    </w:p>
    <w:p w14:paraId="6B2BB309" w14:textId="77777777" w:rsidR="00201428" w:rsidRPr="00201428" w:rsidRDefault="00201428" w:rsidP="00201428">
      <w:pPr>
        <w:rPr>
          <w:rFonts w:ascii="Arial" w:hAnsi="Arial" w:cs="Arial"/>
        </w:rPr>
      </w:pPr>
    </w:p>
    <w:p w14:paraId="03447343" w14:textId="77777777" w:rsidR="00201428" w:rsidRPr="00201428" w:rsidRDefault="00201428" w:rsidP="00201428">
      <w:pPr>
        <w:rPr>
          <w:rFonts w:ascii="Arial" w:hAnsi="Arial" w:cs="Arial"/>
        </w:rPr>
      </w:pPr>
    </w:p>
    <w:p w14:paraId="3B529E62" w14:textId="77777777" w:rsidR="00201428" w:rsidRPr="00201428" w:rsidRDefault="00201428" w:rsidP="00201428">
      <w:pPr>
        <w:rPr>
          <w:rFonts w:ascii="Arial" w:hAnsi="Arial" w:cs="Arial"/>
        </w:rPr>
      </w:pPr>
    </w:p>
    <w:p w14:paraId="7CE7AB84" w14:textId="5F8305EF" w:rsidR="00201428" w:rsidRPr="00201428" w:rsidRDefault="00201428" w:rsidP="00201428">
      <w:pPr>
        <w:rPr>
          <w:rFonts w:ascii="Arial" w:hAnsi="Arial" w:cs="Arial"/>
        </w:rPr>
      </w:pPr>
    </w:p>
    <w:p w14:paraId="026B4B52" w14:textId="060C4621" w:rsidR="00201428" w:rsidRDefault="00201428" w:rsidP="00201428">
      <w:pPr>
        <w:tabs>
          <w:tab w:val="left" w:pos="5975"/>
        </w:tabs>
        <w:jc w:val="center"/>
        <w:rPr>
          <w:rFonts w:ascii="Arial" w:hAnsi="Arial" w:cs="Arial"/>
        </w:rPr>
      </w:pPr>
      <w:r>
        <w:rPr>
          <w:rFonts w:ascii="Arial" w:hAnsi="Arial" w:cs="Arial"/>
        </w:rPr>
        <w:t>Google académico</w:t>
      </w:r>
    </w:p>
    <w:p w14:paraId="66118D3C" w14:textId="2F3249D9" w:rsidR="00201428" w:rsidRDefault="00201428" w:rsidP="00201428">
      <w:pPr>
        <w:tabs>
          <w:tab w:val="left" w:pos="5975"/>
        </w:tabs>
        <w:jc w:val="center"/>
        <w:rPr>
          <w:rFonts w:ascii="Arial" w:hAnsi="Arial" w:cs="Arial"/>
        </w:rPr>
      </w:pPr>
    </w:p>
    <w:p w14:paraId="0C459FD6" w14:textId="7D5FCE65" w:rsidR="00201428" w:rsidRDefault="00201428" w:rsidP="00201428">
      <w:pPr>
        <w:rPr>
          <w:rFonts w:eastAsia="Times New Roman"/>
        </w:rPr>
      </w:pPr>
      <w:r>
        <w:rPr>
          <w:rFonts w:eastAsia="Times New Roman"/>
        </w:rPr>
        <w:t>Si se realiza la siguiente búsqueda define:"google scholar", se obtiene: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14:paraId="290E68CD" w14:textId="5F7DE782" w:rsidR="00201428" w:rsidRPr="00201428" w:rsidRDefault="00201428" w:rsidP="00201428">
      <w:pPr>
        <w:tabs>
          <w:tab w:val="left" w:pos="5975"/>
        </w:tabs>
        <w:jc w:val="center"/>
        <w:rPr>
          <w:rFonts w:ascii="Arial" w:hAnsi="Arial" w:cs="Arial"/>
        </w:rPr>
      </w:pPr>
      <w:r>
        <w:rPr>
          <w:rFonts w:ascii="Arial" w:hAnsi="Arial" w:cs="Arial"/>
          <w:noProof/>
        </w:rPr>
        <w:drawing>
          <wp:anchor distT="0" distB="0" distL="114300" distR="114300" simplePos="0" relativeHeight="251672576" behindDoc="0" locked="0" layoutInCell="1" allowOverlap="1" wp14:anchorId="408253FF" wp14:editId="3135D403">
            <wp:simplePos x="0" y="0"/>
            <wp:positionH relativeFrom="column">
              <wp:posOffset>360263</wp:posOffset>
            </wp:positionH>
            <wp:positionV relativeFrom="paragraph">
              <wp:posOffset>129976</wp:posOffset>
            </wp:positionV>
            <wp:extent cx="5199797" cy="2729230"/>
            <wp:effectExtent l="0" t="0" r="7620" b="0"/>
            <wp:wrapNone/>
            <wp:docPr id="19" name="Imagen 19" descr="Captura%20de%20Pantalla%202020-10-07%20a%20la(s)%2020.3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Pantalla%202020-10-07%20a%20la(s)%2020.35.4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21435" b="33994"/>
                    <a:stretch/>
                  </pic:blipFill>
                  <pic:spPr bwMode="auto">
                    <a:xfrm>
                      <a:off x="0" y="0"/>
                      <a:ext cx="5199797" cy="2729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D1E74" w14:textId="79134D54" w:rsidR="00201428" w:rsidRDefault="00201428" w:rsidP="00201428">
      <w:pPr>
        <w:rPr>
          <w:rFonts w:ascii="Arial" w:hAnsi="Arial" w:cs="Arial"/>
        </w:rPr>
      </w:pPr>
    </w:p>
    <w:p w14:paraId="08A87656" w14:textId="77777777" w:rsidR="00201428" w:rsidRPr="00201428" w:rsidRDefault="00201428" w:rsidP="00201428">
      <w:pPr>
        <w:rPr>
          <w:rFonts w:ascii="Arial" w:hAnsi="Arial" w:cs="Arial"/>
        </w:rPr>
      </w:pPr>
    </w:p>
    <w:p w14:paraId="75233F1E" w14:textId="77777777" w:rsidR="00201428" w:rsidRPr="00201428" w:rsidRDefault="00201428" w:rsidP="00201428">
      <w:pPr>
        <w:rPr>
          <w:rFonts w:ascii="Arial" w:hAnsi="Arial" w:cs="Arial"/>
        </w:rPr>
      </w:pPr>
    </w:p>
    <w:p w14:paraId="08A34F20" w14:textId="77777777" w:rsidR="00201428" w:rsidRPr="00201428" w:rsidRDefault="00201428" w:rsidP="00201428">
      <w:pPr>
        <w:rPr>
          <w:rFonts w:ascii="Arial" w:hAnsi="Arial" w:cs="Arial"/>
        </w:rPr>
      </w:pPr>
    </w:p>
    <w:p w14:paraId="5669E33E" w14:textId="77777777" w:rsidR="00201428" w:rsidRPr="00201428" w:rsidRDefault="00201428" w:rsidP="00201428">
      <w:pPr>
        <w:rPr>
          <w:rFonts w:ascii="Arial" w:hAnsi="Arial" w:cs="Arial"/>
        </w:rPr>
      </w:pPr>
    </w:p>
    <w:p w14:paraId="1F3AC4D2" w14:textId="77777777" w:rsidR="00201428" w:rsidRPr="00201428" w:rsidRDefault="00201428" w:rsidP="00201428">
      <w:pPr>
        <w:rPr>
          <w:rFonts w:ascii="Arial" w:hAnsi="Arial" w:cs="Arial"/>
        </w:rPr>
      </w:pPr>
    </w:p>
    <w:p w14:paraId="2E471EAB" w14:textId="77777777" w:rsidR="00201428" w:rsidRPr="00201428" w:rsidRDefault="00201428" w:rsidP="00201428">
      <w:pPr>
        <w:rPr>
          <w:rFonts w:ascii="Arial" w:hAnsi="Arial" w:cs="Arial"/>
        </w:rPr>
      </w:pPr>
    </w:p>
    <w:p w14:paraId="63809BAE" w14:textId="77777777" w:rsidR="00201428" w:rsidRPr="00201428" w:rsidRDefault="00201428" w:rsidP="00201428">
      <w:pPr>
        <w:rPr>
          <w:rFonts w:ascii="Arial" w:hAnsi="Arial" w:cs="Arial"/>
        </w:rPr>
      </w:pPr>
    </w:p>
    <w:p w14:paraId="7A1C6A1C" w14:textId="77777777" w:rsidR="00201428" w:rsidRPr="00201428" w:rsidRDefault="00201428" w:rsidP="00201428">
      <w:pPr>
        <w:rPr>
          <w:rFonts w:ascii="Arial" w:hAnsi="Arial" w:cs="Arial"/>
        </w:rPr>
      </w:pPr>
    </w:p>
    <w:p w14:paraId="6F714BF2" w14:textId="77777777" w:rsidR="00201428" w:rsidRPr="00201428" w:rsidRDefault="00201428" w:rsidP="00201428">
      <w:pPr>
        <w:rPr>
          <w:rFonts w:ascii="Arial" w:hAnsi="Arial" w:cs="Arial"/>
        </w:rPr>
      </w:pPr>
    </w:p>
    <w:p w14:paraId="6353DF3C" w14:textId="77777777" w:rsidR="00201428" w:rsidRPr="00201428" w:rsidRDefault="00201428" w:rsidP="00201428">
      <w:pPr>
        <w:rPr>
          <w:rFonts w:ascii="Arial" w:hAnsi="Arial" w:cs="Arial"/>
        </w:rPr>
      </w:pPr>
    </w:p>
    <w:p w14:paraId="7D32E614" w14:textId="77777777" w:rsidR="00201428" w:rsidRPr="00201428" w:rsidRDefault="00201428" w:rsidP="00201428">
      <w:pPr>
        <w:rPr>
          <w:rFonts w:ascii="Arial" w:hAnsi="Arial" w:cs="Arial"/>
        </w:rPr>
      </w:pPr>
    </w:p>
    <w:p w14:paraId="47488BE6" w14:textId="77777777" w:rsidR="00201428" w:rsidRPr="00201428" w:rsidRDefault="00201428" w:rsidP="00201428">
      <w:pPr>
        <w:rPr>
          <w:rFonts w:ascii="Arial" w:hAnsi="Arial" w:cs="Arial"/>
        </w:rPr>
      </w:pPr>
    </w:p>
    <w:p w14:paraId="3E5393F0" w14:textId="77777777" w:rsidR="00201428" w:rsidRPr="00201428" w:rsidRDefault="00201428" w:rsidP="00201428">
      <w:pPr>
        <w:rPr>
          <w:rFonts w:ascii="Arial" w:hAnsi="Arial" w:cs="Arial"/>
        </w:rPr>
      </w:pPr>
    </w:p>
    <w:p w14:paraId="0CF1FF54" w14:textId="77777777" w:rsidR="00201428" w:rsidRPr="00201428" w:rsidRDefault="00201428" w:rsidP="00201428">
      <w:pPr>
        <w:rPr>
          <w:rFonts w:ascii="Arial" w:hAnsi="Arial" w:cs="Arial"/>
        </w:rPr>
      </w:pPr>
    </w:p>
    <w:p w14:paraId="748A9256" w14:textId="3ADCEC05" w:rsidR="00201428" w:rsidRDefault="00201428" w:rsidP="00201428">
      <w:pPr>
        <w:tabs>
          <w:tab w:val="left" w:pos="9328"/>
        </w:tabs>
        <w:rPr>
          <w:rFonts w:ascii="Arial" w:hAnsi="Arial" w:cs="Arial"/>
        </w:rPr>
      </w:pPr>
      <w:r>
        <w:rPr>
          <w:rFonts w:ascii="Arial" w:hAnsi="Arial" w:cs="Arial"/>
        </w:rPr>
        <w:tab/>
      </w:r>
    </w:p>
    <w:p w14:paraId="3E32DF37" w14:textId="76F087DC" w:rsidR="00B757A8" w:rsidRDefault="00B757A8" w:rsidP="00201428">
      <w:pPr>
        <w:tabs>
          <w:tab w:val="left" w:pos="9328"/>
        </w:tabs>
        <w:rPr>
          <w:rFonts w:ascii="Arial" w:eastAsia="Times New Roman" w:hAnsi="Arial" w:cs="Arial"/>
          <w:b/>
          <w:sz w:val="40"/>
          <w:szCs w:val="40"/>
        </w:rPr>
      </w:pPr>
      <w:r w:rsidRPr="00B757A8">
        <w:rPr>
          <w:rFonts w:ascii="Arial" w:eastAsia="Times New Roman" w:hAnsi="Arial" w:cs="Arial"/>
          <w:b/>
          <w:sz w:val="40"/>
          <w:szCs w:val="40"/>
        </w:rPr>
        <w:lastRenderedPageBreak/>
        <w:t>Conclusiones:</w:t>
      </w:r>
    </w:p>
    <w:p w14:paraId="04990766" w14:textId="77777777" w:rsidR="00BD3098" w:rsidRDefault="00BD3098" w:rsidP="00201428">
      <w:pPr>
        <w:tabs>
          <w:tab w:val="left" w:pos="9328"/>
        </w:tabs>
        <w:rPr>
          <w:rFonts w:ascii="Arial" w:eastAsia="Times New Roman" w:hAnsi="Arial" w:cs="Arial"/>
          <w:b/>
          <w:sz w:val="40"/>
          <w:szCs w:val="40"/>
        </w:rPr>
      </w:pPr>
    </w:p>
    <w:p w14:paraId="2AF28598" w14:textId="3A8E4222" w:rsidR="005C6DC6" w:rsidRDefault="00BD3098" w:rsidP="00201428">
      <w:pPr>
        <w:tabs>
          <w:tab w:val="left" w:pos="9328"/>
        </w:tabs>
        <w:rPr>
          <w:rFonts w:ascii="Arial" w:eastAsia="Times New Roman" w:hAnsi="Arial" w:cs="Arial"/>
        </w:rPr>
      </w:pPr>
      <w:r>
        <w:rPr>
          <w:rFonts w:ascii="Arial" w:eastAsia="Times New Roman" w:hAnsi="Arial" w:cs="Arial"/>
        </w:rPr>
        <w:t>Las diferentes formas de hacer busquedes resultan muy uitiles, estos comandos son más exactos y ayudan a que el resultado de búsqueda sea más especificos, en mi experiencia algunos ya los conocía pero otros no, me parcio muy intresante que en un apartado me botó una pagina de confirmación de que yo no era un robot, preguntando me explicaron que esto se debía, la razón era porque ya habíamos echo búsqueda con comandos extraños para el usuario común y me parecio algo muy lógico</w:t>
      </w:r>
      <w:r w:rsidR="005C6DC6">
        <w:rPr>
          <w:rFonts w:ascii="Arial" w:eastAsia="Times New Roman" w:hAnsi="Arial" w:cs="Arial"/>
        </w:rPr>
        <w:t>.</w:t>
      </w:r>
    </w:p>
    <w:p w14:paraId="13BC5179" w14:textId="77777777" w:rsidR="005C6DC6" w:rsidRDefault="005C6DC6" w:rsidP="00201428">
      <w:pPr>
        <w:tabs>
          <w:tab w:val="left" w:pos="9328"/>
        </w:tabs>
        <w:rPr>
          <w:rFonts w:ascii="Arial" w:eastAsia="Times New Roman" w:hAnsi="Arial" w:cs="Arial"/>
        </w:rPr>
      </w:pPr>
    </w:p>
    <w:p w14:paraId="2D20ECA3" w14:textId="77777777" w:rsidR="00BD3098" w:rsidRDefault="00BD3098" w:rsidP="00201428">
      <w:pPr>
        <w:tabs>
          <w:tab w:val="left" w:pos="9328"/>
        </w:tabs>
        <w:rPr>
          <w:rFonts w:ascii="Arial" w:eastAsia="Times New Roman" w:hAnsi="Arial" w:cs="Arial"/>
        </w:rPr>
      </w:pPr>
    </w:p>
    <w:p w14:paraId="7DBD8CEC" w14:textId="63CE971D" w:rsidR="00BD3098" w:rsidRDefault="00BD3098" w:rsidP="00201428">
      <w:pPr>
        <w:tabs>
          <w:tab w:val="left" w:pos="9328"/>
        </w:tabs>
        <w:rPr>
          <w:rFonts w:ascii="Arial" w:eastAsia="Times New Roman" w:hAnsi="Arial" w:cs="Arial"/>
          <w:b/>
          <w:sz w:val="40"/>
          <w:szCs w:val="40"/>
        </w:rPr>
      </w:pPr>
      <w:r w:rsidRPr="005C6DC6">
        <w:rPr>
          <w:rFonts w:ascii="Arial" w:eastAsia="Times New Roman" w:hAnsi="Arial" w:cs="Arial"/>
          <w:b/>
          <w:sz w:val="40"/>
          <w:szCs w:val="40"/>
        </w:rPr>
        <w:t>Bibliografí</w:t>
      </w:r>
      <w:r w:rsidR="005C6DC6">
        <w:rPr>
          <w:rFonts w:ascii="Arial" w:eastAsia="Times New Roman" w:hAnsi="Arial" w:cs="Arial"/>
          <w:b/>
          <w:sz w:val="40"/>
          <w:szCs w:val="40"/>
        </w:rPr>
        <w:t>a:</w:t>
      </w:r>
    </w:p>
    <w:p w14:paraId="3C9CBB6A" w14:textId="77777777" w:rsidR="005C6DC6" w:rsidRDefault="005C6DC6" w:rsidP="00201428">
      <w:pPr>
        <w:tabs>
          <w:tab w:val="left" w:pos="9328"/>
        </w:tabs>
        <w:rPr>
          <w:rFonts w:ascii="Arial" w:eastAsia="Times New Roman" w:hAnsi="Arial" w:cs="Arial"/>
          <w:b/>
          <w:sz w:val="40"/>
          <w:szCs w:val="40"/>
        </w:rPr>
      </w:pPr>
    </w:p>
    <w:p w14:paraId="7E8BEE83" w14:textId="0726FF09" w:rsidR="005C6DC6" w:rsidRPr="005C6DC6" w:rsidRDefault="005C6DC6" w:rsidP="00201428">
      <w:pPr>
        <w:tabs>
          <w:tab w:val="left" w:pos="9328"/>
        </w:tabs>
        <w:rPr>
          <w:rFonts w:ascii="Arial" w:eastAsia="Times New Roman" w:hAnsi="Arial" w:cs="Arial"/>
          <w:sz w:val="40"/>
          <w:szCs w:val="40"/>
        </w:rPr>
      </w:pPr>
      <w:r w:rsidRPr="005C6DC6">
        <w:rPr>
          <w:rFonts w:ascii="Arial" w:eastAsia="Times New Roman" w:hAnsi="Arial" w:cs="Arial"/>
          <w:sz w:val="40"/>
          <w:szCs w:val="40"/>
        </w:rPr>
        <w:t>file:///Users/jorgemedinafarfan/Downloads/fp_p1.pdf</w:t>
      </w:r>
    </w:p>
    <w:p w14:paraId="078829ED" w14:textId="77777777" w:rsidR="005C6DC6" w:rsidRDefault="005C6DC6" w:rsidP="00201428">
      <w:pPr>
        <w:tabs>
          <w:tab w:val="left" w:pos="9328"/>
        </w:tabs>
        <w:rPr>
          <w:rFonts w:ascii="Arial" w:eastAsia="Times New Roman" w:hAnsi="Arial" w:cs="Arial"/>
          <w:b/>
          <w:sz w:val="40"/>
          <w:szCs w:val="40"/>
        </w:rPr>
      </w:pPr>
    </w:p>
    <w:p w14:paraId="7E12B6B6" w14:textId="77777777" w:rsidR="005C6DC6" w:rsidRPr="005C6DC6" w:rsidRDefault="005C6DC6" w:rsidP="00201428">
      <w:pPr>
        <w:tabs>
          <w:tab w:val="left" w:pos="9328"/>
        </w:tabs>
        <w:rPr>
          <w:rFonts w:ascii="Arial" w:eastAsia="Times New Roman" w:hAnsi="Arial" w:cs="Arial"/>
          <w:b/>
          <w:sz w:val="40"/>
          <w:szCs w:val="40"/>
        </w:rPr>
      </w:pPr>
      <w:bookmarkStart w:id="0" w:name="_GoBack"/>
      <w:bookmarkEnd w:id="0"/>
    </w:p>
    <w:sectPr w:rsidR="005C6DC6" w:rsidRPr="005C6DC6">
      <w:pgSz w:w="12240" w:h="15840"/>
      <w:pgMar w:top="568" w:right="675" w:bottom="284" w:left="1134"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AB77D5" w14:textId="77777777" w:rsidR="00FD69D6" w:rsidRDefault="00FD69D6">
      <w:r>
        <w:separator/>
      </w:r>
    </w:p>
  </w:endnote>
  <w:endnote w:type="continuationSeparator" w:id="0">
    <w:p w14:paraId="23669754" w14:textId="77777777" w:rsidR="00FD69D6" w:rsidRDefault="00FD6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Liberation Sans">
    <w:charset w:val="00"/>
    <w:family w:val="swiss"/>
    <w:pitch w:val="variable"/>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4C9DD3" w14:textId="77777777" w:rsidR="00FD69D6" w:rsidRDefault="00FD69D6">
      <w:r>
        <w:rPr>
          <w:color w:val="000000"/>
        </w:rPr>
        <w:separator/>
      </w:r>
    </w:p>
  </w:footnote>
  <w:footnote w:type="continuationSeparator" w:id="0">
    <w:p w14:paraId="0AF58227" w14:textId="77777777" w:rsidR="00FD69D6" w:rsidRDefault="00FD69D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225FCC"/>
    <w:multiLevelType w:val="hybridMultilevel"/>
    <w:tmpl w:val="1A12AE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10443B8F"/>
    <w:multiLevelType w:val="hybridMultilevel"/>
    <w:tmpl w:val="204A062E"/>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
    <w:nsid w:val="1BD207A5"/>
    <w:multiLevelType w:val="hybridMultilevel"/>
    <w:tmpl w:val="6948528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
    <w:nsid w:val="23EC4CFB"/>
    <w:multiLevelType w:val="hybridMultilevel"/>
    <w:tmpl w:val="204A062E"/>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4">
    <w:nsid w:val="31A43005"/>
    <w:multiLevelType w:val="hybridMultilevel"/>
    <w:tmpl w:val="C360D2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38375DB1"/>
    <w:multiLevelType w:val="hybridMultilevel"/>
    <w:tmpl w:val="29727F4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53203D4B"/>
    <w:multiLevelType w:val="hybridMultilevel"/>
    <w:tmpl w:val="5D4CC78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64736A3D"/>
    <w:multiLevelType w:val="hybridMultilevel"/>
    <w:tmpl w:val="0496361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6F8634DB"/>
    <w:multiLevelType w:val="hybridMultilevel"/>
    <w:tmpl w:val="0C1616A6"/>
    <w:lvl w:ilvl="0" w:tplc="040A000F">
      <w:start w:val="1"/>
      <w:numFmt w:val="decimal"/>
      <w:lvlText w:val="%1."/>
      <w:lvlJc w:val="left"/>
      <w:pPr>
        <w:ind w:left="2160" w:hanging="360"/>
      </w:pPr>
    </w:lvl>
    <w:lvl w:ilvl="1" w:tplc="040A0019" w:tentative="1">
      <w:start w:val="1"/>
      <w:numFmt w:val="lowerLetter"/>
      <w:lvlText w:val="%2."/>
      <w:lvlJc w:val="left"/>
      <w:pPr>
        <w:ind w:left="2880" w:hanging="360"/>
      </w:pPr>
    </w:lvl>
    <w:lvl w:ilvl="2" w:tplc="040A001B" w:tentative="1">
      <w:start w:val="1"/>
      <w:numFmt w:val="lowerRoman"/>
      <w:lvlText w:val="%3."/>
      <w:lvlJc w:val="right"/>
      <w:pPr>
        <w:ind w:left="3600" w:hanging="180"/>
      </w:pPr>
    </w:lvl>
    <w:lvl w:ilvl="3" w:tplc="040A000F" w:tentative="1">
      <w:start w:val="1"/>
      <w:numFmt w:val="decimal"/>
      <w:lvlText w:val="%4."/>
      <w:lvlJc w:val="left"/>
      <w:pPr>
        <w:ind w:left="4320" w:hanging="360"/>
      </w:pPr>
    </w:lvl>
    <w:lvl w:ilvl="4" w:tplc="040A0019" w:tentative="1">
      <w:start w:val="1"/>
      <w:numFmt w:val="lowerLetter"/>
      <w:lvlText w:val="%5."/>
      <w:lvlJc w:val="left"/>
      <w:pPr>
        <w:ind w:left="5040" w:hanging="360"/>
      </w:pPr>
    </w:lvl>
    <w:lvl w:ilvl="5" w:tplc="040A001B" w:tentative="1">
      <w:start w:val="1"/>
      <w:numFmt w:val="lowerRoman"/>
      <w:lvlText w:val="%6."/>
      <w:lvlJc w:val="right"/>
      <w:pPr>
        <w:ind w:left="5760" w:hanging="180"/>
      </w:pPr>
    </w:lvl>
    <w:lvl w:ilvl="6" w:tplc="040A000F" w:tentative="1">
      <w:start w:val="1"/>
      <w:numFmt w:val="decimal"/>
      <w:lvlText w:val="%7."/>
      <w:lvlJc w:val="left"/>
      <w:pPr>
        <w:ind w:left="6480" w:hanging="360"/>
      </w:pPr>
    </w:lvl>
    <w:lvl w:ilvl="7" w:tplc="040A0019" w:tentative="1">
      <w:start w:val="1"/>
      <w:numFmt w:val="lowerLetter"/>
      <w:lvlText w:val="%8."/>
      <w:lvlJc w:val="left"/>
      <w:pPr>
        <w:ind w:left="7200" w:hanging="360"/>
      </w:pPr>
    </w:lvl>
    <w:lvl w:ilvl="8" w:tplc="040A001B" w:tentative="1">
      <w:start w:val="1"/>
      <w:numFmt w:val="lowerRoman"/>
      <w:lvlText w:val="%9."/>
      <w:lvlJc w:val="right"/>
      <w:pPr>
        <w:ind w:left="7920" w:hanging="180"/>
      </w:pPr>
    </w:lvl>
  </w:abstractNum>
  <w:abstractNum w:abstractNumId="9">
    <w:nsid w:val="70C464C6"/>
    <w:multiLevelType w:val="hybridMultilevel"/>
    <w:tmpl w:val="AF4EE2C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nsid w:val="72667891"/>
    <w:multiLevelType w:val="hybridMultilevel"/>
    <w:tmpl w:val="204A062E"/>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1">
    <w:nsid w:val="77997A21"/>
    <w:multiLevelType w:val="hybridMultilevel"/>
    <w:tmpl w:val="6948528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num w:numId="1">
    <w:abstractNumId w:val="4"/>
  </w:num>
  <w:num w:numId="2">
    <w:abstractNumId w:val="5"/>
  </w:num>
  <w:num w:numId="3">
    <w:abstractNumId w:val="0"/>
  </w:num>
  <w:num w:numId="4">
    <w:abstractNumId w:val="3"/>
  </w:num>
  <w:num w:numId="5">
    <w:abstractNumId w:val="8"/>
  </w:num>
  <w:num w:numId="6">
    <w:abstractNumId w:val="11"/>
  </w:num>
  <w:num w:numId="7">
    <w:abstractNumId w:val="10"/>
  </w:num>
  <w:num w:numId="8">
    <w:abstractNumId w:val="2"/>
  </w:num>
  <w:num w:numId="9">
    <w:abstractNumId w:val="1"/>
  </w:num>
  <w:num w:numId="10">
    <w:abstractNumId w:val="9"/>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502"/>
    <w:rsid w:val="00074BE7"/>
    <w:rsid w:val="001055EB"/>
    <w:rsid w:val="001A500F"/>
    <w:rsid w:val="00201428"/>
    <w:rsid w:val="00247471"/>
    <w:rsid w:val="00282502"/>
    <w:rsid w:val="00315A4E"/>
    <w:rsid w:val="003754D4"/>
    <w:rsid w:val="00382859"/>
    <w:rsid w:val="003B2722"/>
    <w:rsid w:val="00440CF2"/>
    <w:rsid w:val="004F3F2D"/>
    <w:rsid w:val="00546311"/>
    <w:rsid w:val="0055102B"/>
    <w:rsid w:val="005C6DC6"/>
    <w:rsid w:val="006763E7"/>
    <w:rsid w:val="006902EA"/>
    <w:rsid w:val="006B3581"/>
    <w:rsid w:val="007932DB"/>
    <w:rsid w:val="007E5F9D"/>
    <w:rsid w:val="0080694C"/>
    <w:rsid w:val="00876295"/>
    <w:rsid w:val="008F7E6E"/>
    <w:rsid w:val="00A24F97"/>
    <w:rsid w:val="00AF5C4D"/>
    <w:rsid w:val="00B757A8"/>
    <w:rsid w:val="00BD3098"/>
    <w:rsid w:val="00BD6453"/>
    <w:rsid w:val="00CC66C6"/>
    <w:rsid w:val="00DC32D7"/>
    <w:rsid w:val="00E273B1"/>
    <w:rsid w:val="00E769AC"/>
    <w:rsid w:val="00E865FE"/>
    <w:rsid w:val="00F3230A"/>
    <w:rsid w:val="00FD69D6"/>
    <w:rsid w:val="00FE3554"/>
    <w:rsid w:val="00FF2A9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64041"/>
  <w15:docId w15:val="{7C675AA3-AC70-4D63-9ED7-27486432B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B3581"/>
    <w:pPr>
      <w:widowControl/>
      <w:autoSpaceDN/>
      <w:textAlignment w:val="auto"/>
    </w:pPr>
    <w:rPr>
      <w:rFonts w:ascii="Times New Roman" w:hAnsi="Times New Roman" w:cs="Times New Roman"/>
      <w:kern w:val="0"/>
      <w:lang w:val="es-ES_tradnl" w:eastAsia="es-ES_tradnl"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11">
    <w:name w:val="Título 11"/>
    <w:basedOn w:val="Heading"/>
    <w:next w:val="Textbody"/>
    <w:pPr>
      <w:outlineLvl w:val="0"/>
    </w:pPr>
    <w:rPr>
      <w:b/>
      <w:bCs/>
    </w:rPr>
  </w:style>
  <w:style w:type="paragraph" w:customStyle="1" w:styleId="Ttulo21">
    <w:name w:val="Título 21"/>
    <w:basedOn w:val="Heading"/>
    <w:next w:val="Textbody"/>
    <w:pPr>
      <w:spacing w:before="200"/>
      <w:outlineLvl w:val="1"/>
    </w:pPr>
    <w:rPr>
      <w:b/>
      <w:bCs/>
    </w:rPr>
  </w:style>
  <w:style w:type="paragraph" w:customStyle="1" w:styleId="Ttulo31">
    <w:name w:val="Título 31"/>
    <w:basedOn w:val="Heading"/>
    <w:next w:val="Textbody"/>
    <w:pPr>
      <w:spacing w:before="140"/>
      <w:outlineLvl w:val="2"/>
    </w:pPr>
    <w:rPr>
      <w:b/>
      <w:bCs/>
    </w:rPr>
  </w:style>
  <w:style w:type="character" w:customStyle="1" w:styleId="Fuentedeprrafopredeter1">
    <w:name w:val="Fuente de párrafo predeter.1"/>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customStyle="1" w:styleId="Lista1">
    <w:name w:val="Lista1"/>
    <w:basedOn w:val="Textbody"/>
  </w:style>
  <w:style w:type="paragraph" w:customStyle="1" w:styleId="Descripcin1">
    <w:name w:val="Descripción1"/>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
    <w:name w:val="Título"/>
    <w:basedOn w:val="Heading"/>
    <w:next w:val="Textbody"/>
    <w:pPr>
      <w:jc w:val="center"/>
    </w:pPr>
    <w:rPr>
      <w:b/>
      <w:bCs/>
      <w:sz w:val="56"/>
      <w:szCs w:val="56"/>
    </w:rPr>
  </w:style>
  <w:style w:type="paragraph" w:customStyle="1" w:styleId="Subttulo1">
    <w:name w:val="Subtítulo1"/>
    <w:basedOn w:val="Heading"/>
    <w:next w:val="Textbody"/>
    <w:pPr>
      <w:spacing w:before="60"/>
      <w:jc w:val="center"/>
    </w:pPr>
    <w:rPr>
      <w:sz w:val="36"/>
      <w:szCs w:val="36"/>
    </w:rPr>
  </w:style>
  <w:style w:type="paragraph" w:styleId="Prrafodelista">
    <w:name w:val="List Paragraph"/>
    <w:basedOn w:val="Normal"/>
    <w:uiPriority w:val="34"/>
    <w:qFormat/>
    <w:rsid w:val="00440CF2"/>
    <w:pPr>
      <w:widowControl w:val="0"/>
      <w:suppressAutoHyphens/>
      <w:autoSpaceDN w:val="0"/>
      <w:ind w:left="720"/>
      <w:contextualSpacing/>
      <w:textAlignment w:val="baseline"/>
    </w:pPr>
    <w:rPr>
      <w:rFonts w:ascii="Liberation Serif" w:hAnsi="Liberation Serif" w:cs="Mangal"/>
      <w:kern w:val="3"/>
      <w:szCs w:val="21"/>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432386">
      <w:bodyDiv w:val="1"/>
      <w:marLeft w:val="0"/>
      <w:marRight w:val="0"/>
      <w:marTop w:val="0"/>
      <w:marBottom w:val="0"/>
      <w:divBdr>
        <w:top w:val="none" w:sz="0" w:space="0" w:color="auto"/>
        <w:left w:val="none" w:sz="0" w:space="0" w:color="auto"/>
        <w:bottom w:val="none" w:sz="0" w:space="0" w:color="auto"/>
        <w:right w:val="none" w:sz="0" w:space="0" w:color="auto"/>
      </w:divBdr>
    </w:div>
    <w:div w:id="359890722">
      <w:bodyDiv w:val="1"/>
      <w:marLeft w:val="0"/>
      <w:marRight w:val="0"/>
      <w:marTop w:val="0"/>
      <w:marBottom w:val="0"/>
      <w:divBdr>
        <w:top w:val="none" w:sz="0" w:space="0" w:color="auto"/>
        <w:left w:val="none" w:sz="0" w:space="0" w:color="auto"/>
        <w:bottom w:val="none" w:sz="0" w:space="0" w:color="auto"/>
        <w:right w:val="none" w:sz="0" w:space="0" w:color="auto"/>
      </w:divBdr>
    </w:div>
    <w:div w:id="513231450">
      <w:bodyDiv w:val="1"/>
      <w:marLeft w:val="0"/>
      <w:marRight w:val="0"/>
      <w:marTop w:val="0"/>
      <w:marBottom w:val="0"/>
      <w:divBdr>
        <w:top w:val="none" w:sz="0" w:space="0" w:color="auto"/>
        <w:left w:val="none" w:sz="0" w:space="0" w:color="auto"/>
        <w:bottom w:val="none" w:sz="0" w:space="0" w:color="auto"/>
        <w:right w:val="none" w:sz="0" w:space="0" w:color="auto"/>
      </w:divBdr>
    </w:div>
    <w:div w:id="553927424">
      <w:bodyDiv w:val="1"/>
      <w:marLeft w:val="0"/>
      <w:marRight w:val="0"/>
      <w:marTop w:val="0"/>
      <w:marBottom w:val="0"/>
      <w:divBdr>
        <w:top w:val="none" w:sz="0" w:space="0" w:color="auto"/>
        <w:left w:val="none" w:sz="0" w:space="0" w:color="auto"/>
        <w:bottom w:val="none" w:sz="0" w:space="0" w:color="auto"/>
        <w:right w:val="none" w:sz="0" w:space="0" w:color="auto"/>
      </w:divBdr>
    </w:div>
    <w:div w:id="1272516479">
      <w:bodyDiv w:val="1"/>
      <w:marLeft w:val="0"/>
      <w:marRight w:val="0"/>
      <w:marTop w:val="0"/>
      <w:marBottom w:val="0"/>
      <w:divBdr>
        <w:top w:val="none" w:sz="0" w:space="0" w:color="auto"/>
        <w:left w:val="none" w:sz="0" w:space="0" w:color="auto"/>
        <w:bottom w:val="none" w:sz="0" w:space="0" w:color="auto"/>
        <w:right w:val="none" w:sz="0" w:space="0" w:color="auto"/>
      </w:divBdr>
    </w:div>
    <w:div w:id="1790317580">
      <w:bodyDiv w:val="1"/>
      <w:marLeft w:val="0"/>
      <w:marRight w:val="0"/>
      <w:marTop w:val="0"/>
      <w:marBottom w:val="0"/>
      <w:divBdr>
        <w:top w:val="none" w:sz="0" w:space="0" w:color="auto"/>
        <w:left w:val="none" w:sz="0" w:space="0" w:color="auto"/>
        <w:bottom w:val="none" w:sz="0" w:space="0" w:color="auto"/>
        <w:right w:val="none" w:sz="0" w:space="0" w:color="auto"/>
      </w:divBdr>
    </w:div>
    <w:div w:id="2046908786">
      <w:bodyDiv w:val="1"/>
      <w:marLeft w:val="0"/>
      <w:marRight w:val="0"/>
      <w:marTop w:val="0"/>
      <w:marBottom w:val="0"/>
      <w:divBdr>
        <w:top w:val="none" w:sz="0" w:space="0" w:color="auto"/>
        <w:left w:val="none" w:sz="0" w:space="0" w:color="auto"/>
        <w:bottom w:val="none" w:sz="0" w:space="0" w:color="auto"/>
        <w:right w:val="none" w:sz="0" w:space="0" w:color="auto"/>
      </w:divBdr>
    </w:div>
    <w:div w:id="2136945629">
      <w:bodyDiv w:val="1"/>
      <w:marLeft w:val="0"/>
      <w:marRight w:val="0"/>
      <w:marTop w:val="0"/>
      <w:marBottom w:val="0"/>
      <w:divBdr>
        <w:top w:val="none" w:sz="0" w:space="0" w:color="auto"/>
        <w:left w:val="none" w:sz="0" w:space="0" w:color="auto"/>
        <w:bottom w:val="none" w:sz="0" w:space="0" w:color="auto"/>
        <w:right w:val="none" w:sz="0" w:space="0" w:color="auto"/>
      </w:divBdr>
    </w:div>
    <w:div w:id="214508112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1183</Words>
  <Characters>6511</Characters>
  <Application>Microsoft Macintosh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JORGE MEDINA</cp:lastModifiedBy>
  <cp:revision>2</cp:revision>
  <dcterms:created xsi:type="dcterms:W3CDTF">2020-10-13T21:58:00Z</dcterms:created>
  <dcterms:modified xsi:type="dcterms:W3CDTF">2020-10-13T21:58:00Z</dcterms:modified>
</cp:coreProperties>
</file>